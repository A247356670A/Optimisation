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3CE38" w14:textId="3FF91198" w:rsidR="00612966" w:rsidRPr="00744A57" w:rsidRDefault="00612966" w:rsidP="00612966">
      <w:pPr>
        <w:rPr>
          <w:b/>
          <w:sz w:val="28"/>
          <w:szCs w:val="28"/>
        </w:rPr>
      </w:pPr>
      <w:r w:rsidRPr="00744A57">
        <w:rPr>
          <w:b/>
          <w:sz w:val="28"/>
          <w:szCs w:val="28"/>
        </w:rPr>
        <w:t xml:space="preserve">Answer to question </w:t>
      </w:r>
      <w:r w:rsidR="00414DD4" w:rsidRPr="00744A57">
        <w:rPr>
          <w:b/>
          <w:sz w:val="28"/>
          <w:szCs w:val="28"/>
        </w:rPr>
        <w:t>1</w:t>
      </w:r>
      <w:r w:rsidR="00354868" w:rsidRPr="00744A57">
        <w:rPr>
          <w:b/>
          <w:sz w:val="28"/>
          <w:szCs w:val="28"/>
        </w:rPr>
        <w:t xml:space="preserve"> [20 marks]</w:t>
      </w:r>
    </w:p>
    <w:p w14:paraId="1DB0C4E6" w14:textId="765E9C95" w:rsidR="007E0539" w:rsidRPr="00005105" w:rsidRDefault="007E0539" w:rsidP="007E0539">
      <w:pPr>
        <w:rPr>
          <w:b/>
          <w:bCs/>
        </w:rPr>
      </w:pPr>
      <w:r w:rsidRPr="00005105">
        <w:rPr>
          <w:b/>
          <w:bCs/>
        </w:rPr>
        <w:t>Problem description</w:t>
      </w:r>
      <w:r w:rsidR="00354868" w:rsidRPr="00005105">
        <w:rPr>
          <w:b/>
          <w:bCs/>
        </w:rPr>
        <w:t xml:space="preserve"> [15 marks]</w:t>
      </w:r>
    </w:p>
    <w:p w14:paraId="5F3B378C" w14:textId="1080F16F" w:rsidR="00D22B39" w:rsidRPr="00005105" w:rsidRDefault="00D22B39" w:rsidP="00D22B39">
      <w:pPr>
        <w:jc w:val="both"/>
      </w:pPr>
      <w:r w:rsidRPr="00005105">
        <w:t xml:space="preserve">The description of the </w:t>
      </w:r>
      <w:r w:rsidR="00414DD4" w:rsidRPr="00005105">
        <w:t>mixed-integer linear</w:t>
      </w:r>
      <w:r w:rsidRPr="00005105">
        <w:t xml:space="preserve"> problem should include a nomenclature and the mathematical formulation of the problem</w:t>
      </w:r>
      <w:r w:rsidR="005A1ACB" w:rsidRPr="00005105">
        <w:t xml:space="preserve">, </w:t>
      </w:r>
      <w:bookmarkStart w:id="0" w:name="_Hlk103757940"/>
      <w:r w:rsidR="005A1ACB" w:rsidRPr="00005105">
        <w:t>in order to obtain full mark</w:t>
      </w:r>
      <w:r w:rsidR="00354868" w:rsidRPr="00005105">
        <w:t>s</w:t>
      </w:r>
      <w:r w:rsidRPr="00005105">
        <w:t xml:space="preserve">. </w:t>
      </w:r>
      <w:bookmarkEnd w:id="0"/>
      <w:r w:rsidRPr="00005105">
        <w:t>The nomenclature should describe in detail the symbols used in the problem formulation.</w:t>
      </w:r>
      <w:r w:rsidR="005A1ACB" w:rsidRPr="00005105">
        <w:t xml:space="preserve"> </w:t>
      </w:r>
    </w:p>
    <w:p w14:paraId="7DCEE3C7" w14:textId="77777777" w:rsidR="00D22B39" w:rsidRPr="00005105" w:rsidRDefault="00D22B39" w:rsidP="00612966">
      <w:pPr>
        <w:rPr>
          <w:u w:val="single"/>
        </w:rPr>
      </w:pPr>
      <w:bookmarkStart w:id="1" w:name="_Hlk103759296"/>
      <w:r w:rsidRPr="00005105">
        <w:rPr>
          <w:u w:val="single"/>
        </w:rPr>
        <w:t>Nomenclature:</w:t>
      </w:r>
    </w:p>
    <w:p w14:paraId="0505350B" w14:textId="77777777" w:rsidR="00D22B39" w:rsidRPr="00005105" w:rsidRDefault="00D22B39" w:rsidP="00612966">
      <w:pPr>
        <w:rPr>
          <w:i/>
        </w:rPr>
      </w:pPr>
      <w:r w:rsidRPr="00005105">
        <w:rPr>
          <w:i/>
        </w:rPr>
        <w:t>Indices:</w:t>
      </w:r>
    </w:p>
    <w:p w14:paraId="58347BEC" w14:textId="2C208BE8" w:rsidR="004A0C58" w:rsidRPr="00005105" w:rsidRDefault="004A0C58" w:rsidP="004A0C58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t∈T  Time[0,1,2...,23](</m:t>
          </m:r>
          <m:r>
            <w:rPr>
              <w:rFonts w:ascii="Cambria Math" w:hAnsi="Cambria Math"/>
              <w:sz w:val="20"/>
              <w:szCs w:val="20"/>
            </w:rPr>
            <m:t>h)</m:t>
          </m:r>
        </m:oMath>
      </m:oMathPara>
    </w:p>
    <w:p w14:paraId="3190899C" w14:textId="40FEF9AA" w:rsidR="004A0C58" w:rsidRPr="00005105" w:rsidRDefault="004A0C58" w:rsidP="004A0C58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ev∈EV  Ev Time[10,11,12...,19](</m:t>
          </m:r>
          <m:r>
            <w:rPr>
              <w:rFonts w:ascii="Cambria Math" w:hAnsi="Cambria Math"/>
              <w:sz w:val="20"/>
              <w:szCs w:val="20"/>
            </w:rPr>
            <m:t>h)</m:t>
          </m:r>
        </m:oMath>
      </m:oMathPara>
    </w:p>
    <w:p w14:paraId="72BF5799" w14:textId="77777777" w:rsidR="004A0C58" w:rsidRPr="00005105" w:rsidRDefault="004A0C58" w:rsidP="004A0C58"/>
    <w:p w14:paraId="65EDD82D" w14:textId="107F7E4D" w:rsidR="00D22B39" w:rsidRPr="00005105" w:rsidRDefault="00D22B39" w:rsidP="00D22B39">
      <w:pPr>
        <w:rPr>
          <w:i/>
        </w:rPr>
      </w:pPr>
      <w:r w:rsidRPr="00005105">
        <w:rPr>
          <w:i/>
        </w:rPr>
        <w:t>Parameters:</w:t>
      </w:r>
    </w:p>
    <w:p w14:paraId="671400D1" w14:textId="4195F1C4" w:rsidR="00975486" w:rsidRPr="00005105" w:rsidRDefault="00000000" w:rsidP="00D22B39">
      <w:pPr>
        <w:rPr>
          <w:iCs/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ppsCost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∈T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5533B8" w:rsidRPr="00005105">
        <w:rPr>
          <w:rFonts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  <w:lang w:eastAsia="zh-CN"/>
          </w:rPr>
          <m:t>consumption of appliances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  <w:lang w:eastAsia="zh-CN"/>
          </w:rPr>
          <m:t>at each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  <w:lang w:eastAsia="zh-CN"/>
          </w:rPr>
          <m:t>time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. (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kW/h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)</m:t>
        </m:r>
      </m:oMath>
    </w:p>
    <w:p w14:paraId="5DC5F103" w14:textId="3068C272" w:rsidR="005533B8" w:rsidRPr="00005105" w:rsidRDefault="00000000" w:rsidP="005533B8">
      <w:pPr>
        <w:rPr>
          <w:iCs/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  <w:lang w:eastAsia="zh-CN"/>
              </w:rPr>
              <m:t>solarGen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∈T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5533B8" w:rsidRPr="00005105">
        <w:rPr>
          <w:rFonts w:hint="eastAsia"/>
          <w:i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generation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of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solar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at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each time t.</m:t>
        </m:r>
      </m:oMath>
      <w:r w:rsidR="0034239D" w:rsidRPr="00005105">
        <w:rPr>
          <w:rFonts w:hint="eastAsia"/>
          <w:i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(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kW/h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)</m:t>
        </m:r>
      </m:oMath>
    </w:p>
    <w:p w14:paraId="7889C0CB" w14:textId="04EB5D57" w:rsidR="005533B8" w:rsidRPr="00005105" w:rsidRDefault="00000000" w:rsidP="005533B8">
      <w:pPr>
        <w:rPr>
          <w:iCs/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  <w:lang w:eastAsia="zh-CN"/>
              </w:rPr>
              <m:t>bu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∈T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5533B8" w:rsidRPr="00005105">
        <w:rPr>
          <w:rFonts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buying price at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each time t.</m:t>
        </m:r>
      </m:oMath>
      <w:r w:rsidR="0034239D" w:rsidRPr="00005105">
        <w:rPr>
          <w:rFonts w:hint="eastAsia"/>
          <w:i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(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kW/h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)</m:t>
        </m:r>
      </m:oMath>
    </w:p>
    <w:p w14:paraId="6971A1B1" w14:textId="4E004827" w:rsidR="005533B8" w:rsidRPr="00005105" w:rsidRDefault="00000000" w:rsidP="005533B8">
      <w:pPr>
        <w:rPr>
          <w:iCs/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sellP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∈T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5533B8" w:rsidRPr="00005105">
        <w:rPr>
          <w:rFonts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 xml:space="preserve">selling price 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  <w:lang w:eastAsia="zh-CN"/>
          </w:rPr>
          <m:t>at each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  <w:lang w:eastAsia="zh-CN"/>
          </w:rPr>
          <m:t>time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.</m:t>
        </m:r>
      </m:oMath>
      <w:r w:rsidR="0034239D" w:rsidRPr="00005105">
        <w:rPr>
          <w:rFonts w:hint="eastAsia"/>
          <w:i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(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kW/h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)</m:t>
        </m:r>
      </m:oMath>
    </w:p>
    <w:p w14:paraId="7BDCDF19" w14:textId="41B4E8B5" w:rsidR="003F1D82" w:rsidRPr="00005105" w:rsidRDefault="003F1D82" w:rsidP="005533B8">
      <w:pPr>
        <w:rPr>
          <w:iCs/>
          <w:sz w:val="20"/>
          <w:szCs w:val="20"/>
          <w:lang w:eastAsia="zh-CN"/>
        </w:rPr>
      </w:pPr>
      <w:r w:rsidRPr="00005105">
        <w:rPr>
          <w:sz w:val="20"/>
          <w:szCs w:val="20"/>
        </w:rPr>
        <w:t xml:space="preserve">big-M </w:t>
      </w:r>
    </w:p>
    <w:p w14:paraId="76D30EF0" w14:textId="77777777" w:rsidR="005533B8" w:rsidRPr="00005105" w:rsidRDefault="005533B8" w:rsidP="00D22B39">
      <w:pPr>
        <w:rPr>
          <w:iCs/>
          <w:lang w:eastAsia="zh-CN"/>
        </w:rPr>
      </w:pPr>
    </w:p>
    <w:p w14:paraId="27B5014C" w14:textId="6911B32F" w:rsidR="00D22B39" w:rsidRPr="00005105" w:rsidRDefault="00D22B39" w:rsidP="00D22B39">
      <w:pPr>
        <w:rPr>
          <w:i/>
        </w:rPr>
      </w:pPr>
      <w:r w:rsidRPr="00005105">
        <w:rPr>
          <w:i/>
        </w:rPr>
        <w:t>Variables:</w:t>
      </w:r>
    </w:p>
    <w:p w14:paraId="2173542A" w14:textId="6236C2CD" w:rsidR="00E03EAF" w:rsidRPr="00872C38" w:rsidRDefault="00E03EAF" w:rsidP="00612966">
      <w:pPr>
        <w:rPr>
          <w:i/>
          <w:iCs/>
          <w:sz w:val="20"/>
          <w:szCs w:val="20"/>
        </w:rPr>
      </w:pPr>
      <w:r w:rsidRPr="00872C38">
        <w:rPr>
          <w:rFonts w:hint="eastAsia"/>
          <w:i/>
          <w:iCs/>
          <w:sz w:val="20"/>
          <w:szCs w:val="20"/>
        </w:rPr>
        <w:t>#</w:t>
      </w:r>
      <w:r w:rsidRPr="00872C38">
        <w:rPr>
          <w:i/>
          <w:iCs/>
          <w:sz w:val="20"/>
          <w:szCs w:val="20"/>
        </w:rPr>
        <w:t xml:space="preserve"> Is buying or selling</w:t>
      </w:r>
    </w:p>
    <w:p w14:paraId="19FE5C39" w14:textId="727E610A" w:rsidR="00E03EAF" w:rsidRPr="00872C38" w:rsidRDefault="00000000" w:rsidP="00E03EAF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VisBuy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∈T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E03EAF" w:rsidRPr="00872C38">
        <w:rPr>
          <w:rFonts w:hint="eastAsia"/>
          <w:sz w:val="20"/>
          <w:szCs w:val="20"/>
          <w:lang w:eastAsia="zh-CN"/>
        </w:rPr>
        <w:t xml:space="preserve"> </w:t>
      </w:r>
      <w:r w:rsidR="00E03EAF" w:rsidRPr="00872C38">
        <w:rPr>
          <w:sz w:val="20"/>
          <w:szCs w:val="20"/>
          <w:lang w:eastAsia="zh-CN"/>
        </w:rPr>
        <w:t xml:space="preserve">Binary </w:t>
      </w:r>
      <w:r w:rsidR="00E03EAF" w:rsidRPr="00872C38">
        <w:rPr>
          <w:rFonts w:hint="eastAsia"/>
          <w:sz w:val="20"/>
          <w:szCs w:val="20"/>
          <w:lang w:eastAsia="zh-CN"/>
        </w:rPr>
        <w:t>valuable</w:t>
      </w:r>
      <w:r w:rsidR="00E03EAF" w:rsidRPr="00872C38">
        <w:rPr>
          <w:sz w:val="20"/>
          <w:szCs w:val="20"/>
          <w:lang w:eastAsia="zh-CN"/>
        </w:rPr>
        <w:t>, 0 if didn’t bu</w:t>
      </w:r>
      <w:r w:rsidR="00E03EAF" w:rsidRPr="00872C38">
        <w:rPr>
          <w:rFonts w:hint="eastAsia"/>
          <w:sz w:val="20"/>
          <w:szCs w:val="20"/>
          <w:lang w:eastAsia="zh-CN"/>
        </w:rPr>
        <w:t>y</w:t>
      </w:r>
      <w:r w:rsidR="00E03EAF" w:rsidRPr="00872C38">
        <w:rPr>
          <w:sz w:val="20"/>
          <w:szCs w:val="20"/>
          <w:lang w:eastAsia="zh-CN"/>
        </w:rPr>
        <w:t xml:space="preserve"> </w:t>
      </w:r>
      <w:r w:rsidR="00E03EAF" w:rsidRPr="00872C38">
        <w:rPr>
          <w:rFonts w:hint="eastAsia"/>
          <w:sz w:val="20"/>
          <w:szCs w:val="20"/>
          <w:lang w:eastAsia="zh-CN"/>
        </w:rPr>
        <w:t xml:space="preserve">electric </w:t>
      </w:r>
      <w:r w:rsidR="00E03EAF" w:rsidRPr="00872C38">
        <w:rPr>
          <w:sz w:val="20"/>
          <w:szCs w:val="20"/>
          <w:lang w:eastAsia="zh-CN"/>
        </w:rPr>
        <w:t xml:space="preserve">at each time t, 1 </w:t>
      </w:r>
      <w:r w:rsidR="00E03EAF" w:rsidRPr="00872C38">
        <w:rPr>
          <w:rFonts w:hint="eastAsia"/>
          <w:sz w:val="20"/>
          <w:szCs w:val="20"/>
          <w:lang w:eastAsia="zh-CN"/>
        </w:rPr>
        <w:t>otherwise</w:t>
      </w:r>
      <w:r w:rsidR="00E03EAF" w:rsidRPr="00872C38">
        <w:rPr>
          <w:sz w:val="20"/>
          <w:szCs w:val="20"/>
          <w:lang w:eastAsia="zh-CN"/>
        </w:rPr>
        <w:t>.</w:t>
      </w:r>
    </w:p>
    <w:p w14:paraId="45424889" w14:textId="798A3A05" w:rsidR="00E03EAF" w:rsidRPr="00872C38" w:rsidRDefault="00000000" w:rsidP="00E03EAF">
      <w:pPr>
        <w:rPr>
          <w:iCs/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VisSell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∈T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E03EAF" w:rsidRPr="00872C38">
        <w:rPr>
          <w:rFonts w:hint="eastAsia"/>
          <w:sz w:val="20"/>
          <w:szCs w:val="20"/>
          <w:lang w:eastAsia="zh-CN"/>
        </w:rPr>
        <w:t xml:space="preserve"> </w:t>
      </w:r>
      <w:r w:rsidR="00E03EAF" w:rsidRPr="00872C38">
        <w:rPr>
          <w:sz w:val="20"/>
          <w:szCs w:val="20"/>
          <w:lang w:eastAsia="zh-CN"/>
        </w:rPr>
        <w:t xml:space="preserve">Binary </w:t>
      </w:r>
      <w:r w:rsidR="00E03EAF" w:rsidRPr="00872C38">
        <w:rPr>
          <w:rFonts w:hint="eastAsia"/>
          <w:sz w:val="20"/>
          <w:szCs w:val="20"/>
          <w:lang w:eastAsia="zh-CN"/>
        </w:rPr>
        <w:t>valuable</w:t>
      </w:r>
      <w:r w:rsidR="00E03EAF" w:rsidRPr="00872C38">
        <w:rPr>
          <w:sz w:val="20"/>
          <w:szCs w:val="20"/>
          <w:lang w:eastAsia="zh-CN"/>
        </w:rPr>
        <w:t xml:space="preserve">, 0 if didn’t sell </w:t>
      </w:r>
      <w:r w:rsidR="00E03EAF" w:rsidRPr="00872C38">
        <w:rPr>
          <w:rFonts w:hint="eastAsia"/>
          <w:sz w:val="20"/>
          <w:szCs w:val="20"/>
          <w:lang w:eastAsia="zh-CN"/>
        </w:rPr>
        <w:t xml:space="preserve">electric </w:t>
      </w:r>
      <w:r w:rsidR="00E03EAF" w:rsidRPr="00872C38">
        <w:rPr>
          <w:sz w:val="20"/>
          <w:szCs w:val="20"/>
          <w:lang w:eastAsia="zh-CN"/>
        </w:rPr>
        <w:t xml:space="preserve">at each time t, 1 </w:t>
      </w:r>
      <w:r w:rsidR="00E03EAF" w:rsidRPr="00872C38">
        <w:rPr>
          <w:rFonts w:hint="eastAsia"/>
          <w:sz w:val="20"/>
          <w:szCs w:val="20"/>
          <w:lang w:eastAsia="zh-CN"/>
        </w:rPr>
        <w:t>otherwise</w:t>
      </w:r>
      <w:r w:rsidR="00E03EAF" w:rsidRPr="00872C38">
        <w:rPr>
          <w:sz w:val="20"/>
          <w:szCs w:val="20"/>
          <w:lang w:eastAsia="zh-CN"/>
        </w:rPr>
        <w:t>.</w:t>
      </w:r>
    </w:p>
    <w:p w14:paraId="5162BD63" w14:textId="169FBF9A" w:rsidR="00E03EAF" w:rsidRPr="00872C38" w:rsidRDefault="00000000" w:rsidP="00E03EAF">
      <w:pPr>
        <w:rPr>
          <w:iCs/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VisBuySellMid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∈T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E03EAF" w:rsidRPr="00872C38">
        <w:rPr>
          <w:rFonts w:hint="eastAsia"/>
          <w:sz w:val="20"/>
          <w:szCs w:val="20"/>
          <w:lang w:eastAsia="zh-CN"/>
        </w:rPr>
        <w:t xml:space="preserve"> </w:t>
      </w:r>
      <w:r w:rsidR="00E03EAF" w:rsidRPr="00872C38">
        <w:rPr>
          <w:sz w:val="20"/>
          <w:szCs w:val="20"/>
          <w:lang w:eastAsia="zh-CN"/>
        </w:rPr>
        <w:t xml:space="preserve">Binary </w:t>
      </w:r>
      <w:r w:rsidR="00E03EAF" w:rsidRPr="00872C38">
        <w:rPr>
          <w:rFonts w:hint="eastAsia"/>
          <w:sz w:val="20"/>
          <w:szCs w:val="20"/>
          <w:lang w:eastAsia="zh-CN"/>
        </w:rPr>
        <w:t>valuable</w:t>
      </w:r>
      <w:r w:rsidR="00E03EAF" w:rsidRPr="00872C38">
        <w:rPr>
          <w:sz w:val="20"/>
          <w:szCs w:val="20"/>
          <w:lang w:eastAsia="zh-CN"/>
        </w:rPr>
        <w:t>, use to se</w:t>
      </w:r>
      <w:r w:rsidR="00E03EAF" w:rsidRPr="00872C38">
        <w:rPr>
          <w:rFonts w:hint="eastAsia"/>
          <w:sz w:val="20"/>
          <w:szCs w:val="20"/>
          <w:lang w:eastAsia="zh-CN"/>
        </w:rPr>
        <w:t>t</w:t>
      </w:r>
      <w:r w:rsidR="00E03EAF" w:rsidRPr="00872C38">
        <w:rPr>
          <w:sz w:val="20"/>
          <w:szCs w:val="20"/>
          <w:lang w:eastAsia="zh-CN"/>
        </w:rPr>
        <w:t xml:space="preserve"> </w:t>
      </w:r>
      <w:r w:rsidR="00E03EAF" w:rsidRPr="00872C38">
        <w:rPr>
          <w:rFonts w:hint="eastAsia"/>
          <w:sz w:val="20"/>
          <w:szCs w:val="20"/>
          <w:lang w:eastAsia="zh-CN"/>
        </w:rPr>
        <w:t>constraint between VisBuy</w:t>
      </w:r>
      <w:r w:rsidR="0034239D" w:rsidRPr="00872C38">
        <w:rPr>
          <w:sz w:val="20"/>
          <w:szCs w:val="20"/>
          <w:lang w:eastAsia="zh-CN"/>
        </w:rPr>
        <w:t>[</w:t>
      </w:r>
      <w:r w:rsidR="006B1945" w:rsidRPr="00872C38">
        <w:rPr>
          <w:sz w:val="20"/>
          <w:szCs w:val="20"/>
          <w:lang w:eastAsia="zh-CN"/>
        </w:rPr>
        <w:t>t</w:t>
      </w:r>
      <w:r w:rsidR="0034239D" w:rsidRPr="00872C38">
        <w:rPr>
          <w:sz w:val="20"/>
          <w:szCs w:val="20"/>
          <w:lang w:eastAsia="zh-CN"/>
        </w:rPr>
        <w:t>]</w:t>
      </w:r>
      <w:r w:rsidR="00E03EAF" w:rsidRPr="00872C38">
        <w:rPr>
          <w:sz w:val="20"/>
          <w:szCs w:val="20"/>
          <w:lang w:eastAsia="zh-CN"/>
        </w:rPr>
        <w:t xml:space="preserve"> and VisSell</w:t>
      </w:r>
      <w:r w:rsidR="006B1945" w:rsidRPr="00872C38">
        <w:rPr>
          <w:sz w:val="20"/>
          <w:szCs w:val="20"/>
          <w:lang w:eastAsia="zh-CN"/>
        </w:rPr>
        <w:t>[t] at each time t</w:t>
      </w:r>
      <w:r w:rsidR="00E03EAF" w:rsidRPr="00872C38">
        <w:rPr>
          <w:sz w:val="20"/>
          <w:szCs w:val="20"/>
          <w:lang w:eastAsia="zh-CN"/>
        </w:rPr>
        <w:t>.</w:t>
      </w:r>
    </w:p>
    <w:p w14:paraId="755DA408" w14:textId="58112EF6" w:rsidR="00E03EAF" w:rsidRPr="00872C38" w:rsidRDefault="00E03EAF" w:rsidP="00E03EAF">
      <w:pPr>
        <w:rPr>
          <w:i/>
          <w:sz w:val="20"/>
          <w:szCs w:val="20"/>
        </w:rPr>
      </w:pPr>
      <w:r w:rsidRPr="00872C38">
        <w:rPr>
          <w:rFonts w:hint="eastAsia"/>
          <w:i/>
          <w:sz w:val="20"/>
          <w:szCs w:val="20"/>
          <w:lang w:eastAsia="zh-CN"/>
        </w:rPr>
        <w:t>#</w:t>
      </w:r>
      <w:r w:rsidRPr="00872C38">
        <w:rPr>
          <w:i/>
          <w:sz w:val="20"/>
          <w:szCs w:val="20"/>
          <w:lang w:eastAsia="zh-CN"/>
        </w:rPr>
        <w:t xml:space="preserve"> How much to </w:t>
      </w:r>
      <w:r w:rsidR="0034239D" w:rsidRPr="00872C38">
        <w:rPr>
          <w:i/>
          <w:sz w:val="20"/>
          <w:szCs w:val="20"/>
        </w:rPr>
        <w:t>buying or selling</w:t>
      </w:r>
    </w:p>
    <w:p w14:paraId="264368F0" w14:textId="6A8443A5" w:rsidR="0034239D" w:rsidRPr="00872C38" w:rsidRDefault="00000000" w:rsidP="00E03EAF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VBuy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∈T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34239D" w:rsidRPr="00872C38">
        <w:rPr>
          <w:rFonts w:hint="eastAsia"/>
          <w:sz w:val="20"/>
          <w:szCs w:val="20"/>
          <w:lang w:eastAsia="zh-CN"/>
        </w:rPr>
        <w:t xml:space="preserve"> </w:t>
      </w:r>
      <w:r w:rsidR="0034239D" w:rsidRPr="00872C38">
        <w:rPr>
          <w:sz w:val="20"/>
          <w:szCs w:val="20"/>
          <w:lang w:eastAsia="zh-CN"/>
        </w:rPr>
        <w:t xml:space="preserve"> use to se</w:t>
      </w:r>
      <w:r w:rsidR="0034239D" w:rsidRPr="00872C38">
        <w:rPr>
          <w:rFonts w:hint="eastAsia"/>
          <w:sz w:val="20"/>
          <w:szCs w:val="20"/>
          <w:lang w:eastAsia="zh-CN"/>
        </w:rPr>
        <w:t>t</w:t>
      </w:r>
      <w:r w:rsidR="0034239D" w:rsidRPr="00872C38">
        <w:rPr>
          <w:sz w:val="20"/>
          <w:szCs w:val="20"/>
          <w:lang w:eastAsia="zh-CN"/>
        </w:rPr>
        <w:t xml:space="preserve"> </w:t>
      </w:r>
      <w:r w:rsidR="0034239D" w:rsidRPr="00872C38">
        <w:rPr>
          <w:rFonts w:hint="eastAsia"/>
          <w:sz w:val="20"/>
          <w:szCs w:val="20"/>
          <w:lang w:eastAsia="zh-CN"/>
        </w:rPr>
        <w:t>constraint between VisBuy</w:t>
      </w:r>
      <w:r w:rsidR="0034239D" w:rsidRPr="00872C38">
        <w:rPr>
          <w:sz w:val="20"/>
          <w:szCs w:val="20"/>
          <w:lang w:eastAsia="zh-CN"/>
        </w:rPr>
        <w:t xml:space="preserve">[t] and </w:t>
      </w:r>
      <m:oMath>
        <m:r>
          <w:rPr>
            <w:rFonts w:ascii="Cambria Math" w:hAnsi="Cambria Math"/>
            <w:sz w:val="20"/>
            <w:szCs w:val="20"/>
            <w:lang w:eastAsia="zh-CN"/>
          </w:rPr>
          <m:t>VBuyActual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[t] at each time t, lb = 0</m:t>
        </m:r>
      </m:oMath>
      <w:r w:rsidR="0034239D" w:rsidRPr="00872C38">
        <w:rPr>
          <w:sz w:val="20"/>
          <w:szCs w:val="20"/>
          <w:lang w:eastAsia="zh-CN"/>
        </w:rPr>
        <w:t>. (kW)</w:t>
      </w:r>
    </w:p>
    <w:p w14:paraId="3DCA25F9" w14:textId="1D15044C" w:rsidR="006B1945" w:rsidRPr="00872C38" w:rsidRDefault="00000000" w:rsidP="00E03EAF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VSell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∈T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6B1945" w:rsidRPr="00872C38">
        <w:rPr>
          <w:rFonts w:hint="eastAsia"/>
          <w:sz w:val="20"/>
          <w:szCs w:val="20"/>
          <w:lang w:eastAsia="zh-CN"/>
        </w:rPr>
        <w:t xml:space="preserve"> </w:t>
      </w:r>
      <w:r w:rsidR="006B1945" w:rsidRPr="00872C38">
        <w:rPr>
          <w:sz w:val="20"/>
          <w:szCs w:val="20"/>
          <w:lang w:eastAsia="zh-CN"/>
        </w:rPr>
        <w:t xml:space="preserve"> use to se</w:t>
      </w:r>
      <w:r w:rsidR="006B1945" w:rsidRPr="00872C38">
        <w:rPr>
          <w:rFonts w:hint="eastAsia"/>
          <w:sz w:val="20"/>
          <w:szCs w:val="20"/>
          <w:lang w:eastAsia="zh-CN"/>
        </w:rPr>
        <w:t>t</w:t>
      </w:r>
      <w:r w:rsidR="006B1945" w:rsidRPr="00872C38">
        <w:rPr>
          <w:sz w:val="20"/>
          <w:szCs w:val="20"/>
          <w:lang w:eastAsia="zh-CN"/>
        </w:rPr>
        <w:t xml:space="preserve"> </w:t>
      </w:r>
      <w:r w:rsidR="006B1945" w:rsidRPr="00872C38">
        <w:rPr>
          <w:rFonts w:hint="eastAsia"/>
          <w:sz w:val="20"/>
          <w:szCs w:val="20"/>
          <w:lang w:eastAsia="zh-CN"/>
        </w:rPr>
        <w:t xml:space="preserve">constraint between </w:t>
      </w:r>
      <w:r w:rsidR="006B1945" w:rsidRPr="00872C38">
        <w:rPr>
          <w:sz w:val="20"/>
          <w:szCs w:val="20"/>
          <w:lang w:eastAsia="zh-CN"/>
        </w:rPr>
        <w:t xml:space="preserve">VisSell[t] and </w:t>
      </w:r>
      <m:oMath>
        <m:r>
          <w:rPr>
            <w:rFonts w:ascii="Cambria Math" w:hAnsi="Cambria Math"/>
            <w:sz w:val="20"/>
            <w:szCs w:val="20"/>
            <w:lang w:eastAsia="zh-CN"/>
          </w:rPr>
          <m:t>VSellActual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[t] at each time t, lb = 0</m:t>
        </m:r>
      </m:oMath>
      <w:r w:rsidR="006B1945" w:rsidRPr="00872C38">
        <w:rPr>
          <w:sz w:val="20"/>
          <w:szCs w:val="20"/>
          <w:lang w:eastAsia="zh-CN"/>
        </w:rPr>
        <w:t>. (kW)</w:t>
      </w:r>
    </w:p>
    <w:p w14:paraId="12DD04F7" w14:textId="1A601A1E" w:rsidR="0034239D" w:rsidRPr="00872C38" w:rsidRDefault="00000000" w:rsidP="0034239D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VBuyActual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∈T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34239D" w:rsidRPr="00872C38">
        <w:rPr>
          <w:rFonts w:hint="eastAsia"/>
          <w:sz w:val="20"/>
          <w:szCs w:val="20"/>
          <w:lang w:eastAsia="zh-CN"/>
        </w:rPr>
        <w:t xml:space="preserve"> </w:t>
      </w:r>
      <w:r w:rsidR="0034239D" w:rsidRPr="00872C38">
        <w:rPr>
          <w:sz w:val="20"/>
          <w:szCs w:val="20"/>
          <w:lang w:eastAsia="zh-CN"/>
        </w:rPr>
        <w:t xml:space="preserve"> How much </w:t>
      </w:r>
      <w:r w:rsidR="0034239D" w:rsidRPr="00872C38">
        <w:rPr>
          <w:rFonts w:hint="eastAsia"/>
          <w:sz w:val="20"/>
          <w:szCs w:val="20"/>
          <w:lang w:eastAsia="zh-CN"/>
        </w:rPr>
        <w:t xml:space="preserve">electric </w:t>
      </w:r>
      <w:r w:rsidR="006B1945" w:rsidRPr="00872C38">
        <w:rPr>
          <w:rFonts w:hint="eastAsia"/>
          <w:sz w:val="20"/>
          <w:szCs w:val="20"/>
          <w:lang w:eastAsia="zh-CN"/>
        </w:rPr>
        <w:t>actually</w:t>
      </w:r>
      <w:r w:rsidR="0034239D" w:rsidRPr="00872C38">
        <w:rPr>
          <w:rFonts w:hint="eastAsia"/>
          <w:sz w:val="20"/>
          <w:szCs w:val="20"/>
          <w:lang w:eastAsia="zh-CN"/>
        </w:rPr>
        <w:t xml:space="preserve"> buy at each time t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, lb = 0</m:t>
        </m:r>
      </m:oMath>
      <w:r w:rsidR="0034239D" w:rsidRPr="00872C38">
        <w:rPr>
          <w:sz w:val="20"/>
          <w:szCs w:val="20"/>
          <w:lang w:eastAsia="zh-CN"/>
        </w:rPr>
        <w:t>. (kW)</w:t>
      </w:r>
    </w:p>
    <w:p w14:paraId="0F799BC4" w14:textId="10DFCDB8" w:rsidR="006B1945" w:rsidRDefault="00000000" w:rsidP="006B1945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VSellActual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∈T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34239D" w:rsidRPr="00872C38">
        <w:rPr>
          <w:rFonts w:hint="eastAsia"/>
          <w:sz w:val="20"/>
          <w:szCs w:val="20"/>
          <w:lang w:eastAsia="zh-CN"/>
        </w:rPr>
        <w:t xml:space="preserve"> </w:t>
      </w:r>
      <w:r w:rsidR="0034239D" w:rsidRPr="00872C38">
        <w:rPr>
          <w:sz w:val="20"/>
          <w:szCs w:val="20"/>
          <w:lang w:eastAsia="zh-CN"/>
        </w:rPr>
        <w:t xml:space="preserve"> How much </w:t>
      </w:r>
      <w:r w:rsidR="0034239D" w:rsidRPr="00872C38">
        <w:rPr>
          <w:rFonts w:hint="eastAsia"/>
          <w:sz w:val="20"/>
          <w:szCs w:val="20"/>
          <w:lang w:eastAsia="zh-CN"/>
        </w:rPr>
        <w:t xml:space="preserve">electric </w:t>
      </w:r>
      <w:r w:rsidR="006B1945" w:rsidRPr="00872C38">
        <w:rPr>
          <w:rFonts w:hint="eastAsia"/>
          <w:sz w:val="20"/>
          <w:szCs w:val="20"/>
          <w:lang w:eastAsia="zh-CN"/>
        </w:rPr>
        <w:t xml:space="preserve">actually </w:t>
      </w:r>
      <w:r w:rsidR="0034239D" w:rsidRPr="00872C38">
        <w:rPr>
          <w:sz w:val="20"/>
          <w:szCs w:val="20"/>
          <w:lang w:eastAsia="zh-CN"/>
        </w:rPr>
        <w:t>sell</w:t>
      </w:r>
      <w:r w:rsidR="0034239D" w:rsidRPr="00872C38">
        <w:rPr>
          <w:rFonts w:hint="eastAsia"/>
          <w:sz w:val="20"/>
          <w:szCs w:val="20"/>
          <w:lang w:eastAsia="zh-CN"/>
        </w:rPr>
        <w:t xml:space="preserve"> at each time t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, lb = 0</m:t>
        </m:r>
      </m:oMath>
      <w:r w:rsidR="0034239D" w:rsidRPr="00872C38">
        <w:rPr>
          <w:sz w:val="20"/>
          <w:szCs w:val="20"/>
          <w:lang w:eastAsia="zh-CN"/>
        </w:rPr>
        <w:t>. (kW)</w:t>
      </w:r>
    </w:p>
    <w:p w14:paraId="74E3D4D2" w14:textId="77777777" w:rsidR="00101ACF" w:rsidRPr="00101ACF" w:rsidRDefault="00101ACF" w:rsidP="006B1945">
      <w:pPr>
        <w:rPr>
          <w:sz w:val="20"/>
          <w:szCs w:val="20"/>
          <w:lang w:eastAsia="zh-CN"/>
        </w:rPr>
      </w:pPr>
    </w:p>
    <w:p w14:paraId="5E5F40E9" w14:textId="63FCFE6D" w:rsidR="006B1945" w:rsidRPr="00872C38" w:rsidRDefault="00000000" w:rsidP="006B1945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V</m:t>
            </m:r>
            <m:r>
              <w:rPr>
                <w:rFonts w:ascii="Cambria Math" w:hAnsi="Cambria Math" w:hint="eastAsia"/>
                <w:sz w:val="20"/>
                <w:szCs w:val="20"/>
                <w:lang w:eastAsia="zh-CN"/>
              </w:rPr>
              <m:t>Soc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∈T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6B1945" w:rsidRPr="00872C38">
        <w:rPr>
          <w:rFonts w:hint="eastAsia"/>
          <w:sz w:val="20"/>
          <w:szCs w:val="20"/>
          <w:lang w:eastAsia="zh-CN"/>
        </w:rPr>
        <w:t xml:space="preserve"> </w:t>
      </w:r>
      <w:r w:rsidR="006B1945" w:rsidRPr="00872C38">
        <w:rPr>
          <w:sz w:val="20"/>
          <w:szCs w:val="20"/>
          <w:lang w:eastAsia="zh-CN"/>
        </w:rPr>
        <w:t xml:space="preserve"> How much </w:t>
      </w:r>
      <w:r w:rsidR="006B1945" w:rsidRPr="00872C38">
        <w:rPr>
          <w:rFonts w:hint="eastAsia"/>
          <w:sz w:val="20"/>
          <w:szCs w:val="20"/>
          <w:lang w:eastAsia="zh-CN"/>
        </w:rPr>
        <w:t>electric the</w:t>
      </w:r>
      <w:r w:rsidR="006B1945" w:rsidRPr="00872C38">
        <w:rPr>
          <w:sz w:val="20"/>
          <w:szCs w:val="20"/>
          <w:lang w:eastAsia="zh-CN"/>
        </w:rPr>
        <w:t xml:space="preserve"> </w:t>
      </w:r>
      <w:r w:rsidR="006B1945" w:rsidRPr="00872C38">
        <w:rPr>
          <w:rFonts w:hint="eastAsia"/>
          <w:sz w:val="20"/>
          <w:szCs w:val="20"/>
          <w:lang w:eastAsia="zh-CN"/>
        </w:rPr>
        <w:t>car has</w:t>
      </w:r>
      <w:r w:rsidR="006B1945" w:rsidRPr="00872C38">
        <w:rPr>
          <w:sz w:val="20"/>
          <w:szCs w:val="20"/>
          <w:lang w:eastAsia="zh-CN"/>
        </w:rPr>
        <w:t xml:space="preserve"> </w:t>
      </w:r>
      <w:r w:rsidR="006B1945" w:rsidRPr="00872C38">
        <w:rPr>
          <w:rFonts w:hint="eastAsia"/>
          <w:sz w:val="20"/>
          <w:szCs w:val="20"/>
          <w:lang w:eastAsia="zh-CN"/>
        </w:rPr>
        <w:t>at each time t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, lb = 0, ub = 39</m:t>
        </m:r>
      </m:oMath>
      <w:r w:rsidR="006B1945" w:rsidRPr="00872C38">
        <w:rPr>
          <w:sz w:val="20"/>
          <w:szCs w:val="20"/>
          <w:lang w:eastAsia="zh-CN"/>
        </w:rPr>
        <w:t>. (kW</w:t>
      </w:r>
      <w:r w:rsidR="006B1945" w:rsidRPr="00872C38">
        <w:rPr>
          <w:rFonts w:hint="eastAsia"/>
          <w:sz w:val="20"/>
          <w:szCs w:val="20"/>
          <w:lang w:eastAsia="zh-CN"/>
        </w:rPr>
        <w:t>h</w:t>
      </w:r>
      <w:r w:rsidR="006B1945" w:rsidRPr="00872C38">
        <w:rPr>
          <w:sz w:val="20"/>
          <w:szCs w:val="20"/>
          <w:lang w:eastAsia="zh-CN"/>
        </w:rPr>
        <w:t>)</w:t>
      </w:r>
    </w:p>
    <w:p w14:paraId="04D579D4" w14:textId="4A5299B2" w:rsidR="006B1945" w:rsidRPr="00872C38" w:rsidRDefault="00000000" w:rsidP="0034239D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V</m:t>
            </m:r>
            <m:r>
              <w:rPr>
                <w:rFonts w:ascii="Cambria Math" w:hAnsi="Cambria Math" w:hint="eastAsia"/>
                <w:sz w:val="20"/>
                <w:szCs w:val="20"/>
                <w:lang w:eastAsia="zh-CN"/>
              </w:rPr>
              <m:t>So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>lar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∈T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6B1945" w:rsidRPr="00872C38">
        <w:rPr>
          <w:rFonts w:hint="eastAsia"/>
          <w:sz w:val="20"/>
          <w:szCs w:val="20"/>
          <w:lang w:eastAsia="zh-CN"/>
        </w:rPr>
        <w:t xml:space="preserve"> </w:t>
      </w:r>
      <w:r w:rsidR="006B1945" w:rsidRPr="00872C38">
        <w:rPr>
          <w:sz w:val="20"/>
          <w:szCs w:val="20"/>
          <w:lang w:eastAsia="zh-CN"/>
        </w:rPr>
        <w:t xml:space="preserve"> How much </w:t>
      </w:r>
      <w:r w:rsidR="006B1945" w:rsidRPr="00872C38">
        <w:rPr>
          <w:rFonts w:hint="eastAsia"/>
          <w:sz w:val="20"/>
          <w:szCs w:val="20"/>
          <w:lang w:eastAsia="zh-CN"/>
        </w:rPr>
        <w:t>electric the</w:t>
      </w:r>
      <w:r w:rsidR="006B1945" w:rsidRPr="00872C38">
        <w:rPr>
          <w:sz w:val="20"/>
          <w:szCs w:val="20"/>
          <w:lang w:eastAsia="zh-CN"/>
        </w:rPr>
        <w:t xml:space="preserve"> solar </w:t>
      </w:r>
      <w:r w:rsidR="006B1945" w:rsidRPr="00872C38">
        <w:rPr>
          <w:rFonts w:hint="eastAsia"/>
          <w:sz w:val="20"/>
          <w:szCs w:val="20"/>
          <w:lang w:eastAsia="zh-CN"/>
        </w:rPr>
        <w:t>generat</w:t>
      </w:r>
      <w:r w:rsidR="006B1945" w:rsidRPr="00872C38">
        <w:rPr>
          <w:sz w:val="20"/>
          <w:szCs w:val="20"/>
          <w:lang w:eastAsia="zh-CN"/>
        </w:rPr>
        <w:t xml:space="preserve">e </w:t>
      </w:r>
      <w:r w:rsidR="006B1945" w:rsidRPr="00872C38">
        <w:rPr>
          <w:rFonts w:hint="eastAsia"/>
          <w:sz w:val="20"/>
          <w:szCs w:val="20"/>
          <w:lang w:eastAsia="zh-CN"/>
        </w:rPr>
        <w:t>at each time t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, lb = 0</m:t>
        </m:r>
      </m:oMath>
      <w:r w:rsidR="006B1945" w:rsidRPr="00872C38">
        <w:rPr>
          <w:sz w:val="20"/>
          <w:szCs w:val="20"/>
          <w:lang w:eastAsia="zh-CN"/>
        </w:rPr>
        <w:t>. (kW</w:t>
      </w:r>
      <w:r w:rsidR="006B1945" w:rsidRPr="00872C38">
        <w:rPr>
          <w:rFonts w:hint="eastAsia"/>
          <w:sz w:val="20"/>
          <w:szCs w:val="20"/>
          <w:lang w:eastAsia="zh-CN"/>
        </w:rPr>
        <w:t>h</w:t>
      </w:r>
      <w:r w:rsidR="006B1945" w:rsidRPr="00872C38">
        <w:rPr>
          <w:sz w:val="20"/>
          <w:szCs w:val="20"/>
          <w:lang w:eastAsia="zh-CN"/>
        </w:rPr>
        <w:t>)</w:t>
      </w:r>
    </w:p>
    <w:p w14:paraId="2C5F32EA" w14:textId="7BFBC1F8" w:rsidR="00A00BDC" w:rsidRPr="00872C38" w:rsidRDefault="00A00BDC" w:rsidP="0034239D">
      <w:pPr>
        <w:rPr>
          <w:i/>
          <w:iCs/>
          <w:sz w:val="20"/>
          <w:szCs w:val="20"/>
          <w:lang w:eastAsia="zh-CN"/>
        </w:rPr>
      </w:pPr>
      <w:r w:rsidRPr="00872C38">
        <w:rPr>
          <w:rFonts w:hint="eastAsia"/>
          <w:i/>
          <w:iCs/>
          <w:sz w:val="20"/>
          <w:szCs w:val="20"/>
          <w:lang w:eastAsia="zh-CN"/>
        </w:rPr>
        <w:t>#</w:t>
      </w:r>
      <w:r w:rsidRPr="00872C38">
        <w:rPr>
          <w:i/>
          <w:iCs/>
          <w:sz w:val="20"/>
          <w:szCs w:val="20"/>
          <w:lang w:eastAsia="zh-CN"/>
        </w:rPr>
        <w:t xml:space="preserve"> Is </w:t>
      </w:r>
      <w:r w:rsidRPr="00872C38">
        <w:rPr>
          <w:rFonts w:hint="eastAsia"/>
          <w:i/>
          <w:iCs/>
          <w:sz w:val="20"/>
          <w:szCs w:val="20"/>
          <w:lang w:eastAsia="zh-CN"/>
        </w:rPr>
        <w:t>charging or discharging</w:t>
      </w:r>
    </w:p>
    <w:p w14:paraId="25DFAD7F" w14:textId="4426400D" w:rsidR="00A00BDC" w:rsidRPr="00872C38" w:rsidRDefault="00000000" w:rsidP="00A00BDC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Vis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ev</m:t>
            </m:r>
            <m:r>
              <w:rPr>
                <w:rFonts w:ascii="Cambria Math" w:hAnsi="Cambria Math"/>
                <w:sz w:val="20"/>
                <w:szCs w:val="20"/>
              </w:rPr>
              <m:t>∈EV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A00BDC" w:rsidRPr="00872C38">
        <w:rPr>
          <w:rFonts w:hint="eastAsia"/>
          <w:sz w:val="20"/>
          <w:szCs w:val="20"/>
          <w:lang w:eastAsia="zh-CN"/>
        </w:rPr>
        <w:t xml:space="preserve"> </w:t>
      </w:r>
      <w:r w:rsidR="00A00BDC" w:rsidRPr="00872C38">
        <w:rPr>
          <w:sz w:val="20"/>
          <w:szCs w:val="20"/>
          <w:lang w:eastAsia="zh-CN"/>
        </w:rPr>
        <w:t xml:space="preserve">Binary </w:t>
      </w:r>
      <w:r w:rsidR="00A00BDC" w:rsidRPr="00872C38">
        <w:rPr>
          <w:rFonts w:hint="eastAsia"/>
          <w:sz w:val="20"/>
          <w:szCs w:val="20"/>
          <w:lang w:eastAsia="zh-CN"/>
        </w:rPr>
        <w:t>valuable</w:t>
      </w:r>
      <w:r w:rsidR="00A00BDC" w:rsidRPr="00872C38">
        <w:rPr>
          <w:sz w:val="20"/>
          <w:szCs w:val="20"/>
          <w:lang w:eastAsia="zh-CN"/>
        </w:rPr>
        <w:t>, 0 if didn’t charge</w:t>
      </w:r>
      <w:r w:rsidR="00A00BDC" w:rsidRPr="00872C38">
        <w:rPr>
          <w:rFonts w:hint="eastAsia"/>
          <w:sz w:val="20"/>
          <w:szCs w:val="20"/>
          <w:lang w:eastAsia="zh-CN"/>
        </w:rPr>
        <w:t xml:space="preserve"> </w:t>
      </w:r>
      <w:r w:rsidR="00A00BDC" w:rsidRPr="00872C38">
        <w:rPr>
          <w:sz w:val="20"/>
          <w:szCs w:val="20"/>
          <w:lang w:eastAsia="zh-CN"/>
        </w:rPr>
        <w:t xml:space="preserve">at each time </w:t>
      </w:r>
      <w:r w:rsidR="008C515C" w:rsidRPr="00872C38">
        <w:rPr>
          <w:sz w:val="20"/>
          <w:szCs w:val="20"/>
          <w:lang w:eastAsia="zh-CN"/>
        </w:rPr>
        <w:t>ev</w:t>
      </w:r>
      <w:r w:rsidR="00A00BDC" w:rsidRPr="00872C38">
        <w:rPr>
          <w:sz w:val="20"/>
          <w:szCs w:val="20"/>
          <w:lang w:eastAsia="zh-CN"/>
        </w:rPr>
        <w:t xml:space="preserve">, 1 </w:t>
      </w:r>
      <w:r w:rsidR="00A00BDC" w:rsidRPr="00872C38">
        <w:rPr>
          <w:rFonts w:hint="eastAsia"/>
          <w:sz w:val="20"/>
          <w:szCs w:val="20"/>
          <w:lang w:eastAsia="zh-CN"/>
        </w:rPr>
        <w:t>otherwise</w:t>
      </w:r>
      <w:r w:rsidR="00A00BDC" w:rsidRPr="00872C38">
        <w:rPr>
          <w:sz w:val="20"/>
          <w:szCs w:val="20"/>
          <w:lang w:eastAsia="zh-CN"/>
        </w:rPr>
        <w:t>.</w:t>
      </w:r>
    </w:p>
    <w:p w14:paraId="110FA2DA" w14:textId="2416ADA7" w:rsidR="00A00BDC" w:rsidRPr="00872C38" w:rsidRDefault="00000000" w:rsidP="00A00BDC">
      <w:pPr>
        <w:rPr>
          <w:iCs/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VisD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ev</m:t>
            </m:r>
            <m:r>
              <w:rPr>
                <w:rFonts w:ascii="Cambria Math" w:hAnsi="Cambria Math"/>
                <w:sz w:val="20"/>
                <w:szCs w:val="20"/>
              </w:rPr>
              <m:t>∈EV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A00BDC" w:rsidRPr="00872C38">
        <w:rPr>
          <w:rFonts w:hint="eastAsia"/>
          <w:sz w:val="20"/>
          <w:szCs w:val="20"/>
          <w:lang w:eastAsia="zh-CN"/>
        </w:rPr>
        <w:t xml:space="preserve"> </w:t>
      </w:r>
      <w:r w:rsidR="00A00BDC" w:rsidRPr="00872C38">
        <w:rPr>
          <w:sz w:val="20"/>
          <w:szCs w:val="20"/>
          <w:lang w:eastAsia="zh-CN"/>
        </w:rPr>
        <w:t xml:space="preserve">Binary </w:t>
      </w:r>
      <w:r w:rsidR="00A00BDC" w:rsidRPr="00872C38">
        <w:rPr>
          <w:rFonts w:hint="eastAsia"/>
          <w:sz w:val="20"/>
          <w:szCs w:val="20"/>
          <w:lang w:eastAsia="zh-CN"/>
        </w:rPr>
        <w:t>valuable</w:t>
      </w:r>
      <w:r w:rsidR="00A00BDC" w:rsidRPr="00872C38">
        <w:rPr>
          <w:sz w:val="20"/>
          <w:szCs w:val="20"/>
          <w:lang w:eastAsia="zh-CN"/>
        </w:rPr>
        <w:t>, 0 if charge</w:t>
      </w:r>
      <w:r w:rsidR="00A00BDC" w:rsidRPr="00872C38">
        <w:rPr>
          <w:rFonts w:hint="eastAsia"/>
          <w:sz w:val="20"/>
          <w:szCs w:val="20"/>
          <w:lang w:eastAsia="zh-CN"/>
        </w:rPr>
        <w:t xml:space="preserve"> </w:t>
      </w:r>
      <w:r w:rsidR="00A00BDC" w:rsidRPr="00872C38">
        <w:rPr>
          <w:sz w:val="20"/>
          <w:szCs w:val="20"/>
          <w:lang w:eastAsia="zh-CN"/>
        </w:rPr>
        <w:t xml:space="preserve">at each time </w:t>
      </w:r>
      <w:r w:rsidR="008C515C" w:rsidRPr="00872C38">
        <w:rPr>
          <w:sz w:val="20"/>
          <w:szCs w:val="20"/>
          <w:lang w:eastAsia="zh-CN"/>
        </w:rPr>
        <w:t>ev</w:t>
      </w:r>
      <w:r w:rsidR="00A00BDC" w:rsidRPr="00872C38">
        <w:rPr>
          <w:sz w:val="20"/>
          <w:szCs w:val="20"/>
          <w:lang w:eastAsia="zh-CN"/>
        </w:rPr>
        <w:t xml:space="preserve">, 1 </w:t>
      </w:r>
      <w:r w:rsidR="00A00BDC" w:rsidRPr="00872C38">
        <w:rPr>
          <w:rFonts w:hint="eastAsia"/>
          <w:sz w:val="20"/>
          <w:szCs w:val="20"/>
          <w:lang w:eastAsia="zh-CN"/>
        </w:rPr>
        <w:t>otherwise</w:t>
      </w:r>
      <w:r w:rsidR="00A00BDC" w:rsidRPr="00872C38">
        <w:rPr>
          <w:sz w:val="20"/>
          <w:szCs w:val="20"/>
          <w:lang w:eastAsia="zh-CN"/>
        </w:rPr>
        <w:t>.</w:t>
      </w:r>
    </w:p>
    <w:p w14:paraId="1FE74423" w14:textId="17A53752" w:rsidR="00A00BDC" w:rsidRPr="00872C38" w:rsidRDefault="00000000" w:rsidP="00A00BDC">
      <w:pPr>
        <w:rPr>
          <w:iCs/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>VisCDMid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ev∈EV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A00BDC" w:rsidRPr="00872C38">
        <w:rPr>
          <w:rFonts w:hint="eastAsia"/>
          <w:sz w:val="20"/>
          <w:szCs w:val="20"/>
          <w:lang w:eastAsia="zh-CN"/>
        </w:rPr>
        <w:t xml:space="preserve"> </w:t>
      </w:r>
      <w:r w:rsidR="00A00BDC" w:rsidRPr="00872C38">
        <w:rPr>
          <w:sz w:val="20"/>
          <w:szCs w:val="20"/>
          <w:lang w:eastAsia="zh-CN"/>
        </w:rPr>
        <w:t xml:space="preserve">Binary </w:t>
      </w:r>
      <w:r w:rsidR="00A00BDC" w:rsidRPr="00872C38">
        <w:rPr>
          <w:rFonts w:hint="eastAsia"/>
          <w:sz w:val="20"/>
          <w:szCs w:val="20"/>
          <w:lang w:eastAsia="zh-CN"/>
        </w:rPr>
        <w:t>valuable</w:t>
      </w:r>
      <w:r w:rsidR="00A00BDC" w:rsidRPr="00872C38">
        <w:rPr>
          <w:sz w:val="20"/>
          <w:szCs w:val="20"/>
          <w:lang w:eastAsia="zh-CN"/>
        </w:rPr>
        <w:t>, use to se</w:t>
      </w:r>
      <w:r w:rsidR="00A00BDC" w:rsidRPr="00872C38">
        <w:rPr>
          <w:rFonts w:hint="eastAsia"/>
          <w:sz w:val="20"/>
          <w:szCs w:val="20"/>
          <w:lang w:eastAsia="zh-CN"/>
        </w:rPr>
        <w:t>t</w:t>
      </w:r>
      <w:r w:rsidR="00A00BDC" w:rsidRPr="00872C38">
        <w:rPr>
          <w:sz w:val="20"/>
          <w:szCs w:val="20"/>
          <w:lang w:eastAsia="zh-CN"/>
        </w:rPr>
        <w:t xml:space="preserve"> </w:t>
      </w:r>
      <w:r w:rsidR="00A00BDC" w:rsidRPr="00872C38">
        <w:rPr>
          <w:rFonts w:hint="eastAsia"/>
          <w:sz w:val="20"/>
          <w:szCs w:val="20"/>
          <w:lang w:eastAsia="zh-CN"/>
        </w:rPr>
        <w:t xml:space="preserve">constraint between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Vis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  <w:lang w:eastAsia="zh-CN"/>
          </w:rPr>
          <m:t>C</m:t>
        </m:r>
      </m:oMath>
      <w:r w:rsidR="00A00BDC" w:rsidRPr="00872C38">
        <w:rPr>
          <w:sz w:val="20"/>
          <w:szCs w:val="20"/>
          <w:lang w:eastAsia="zh-CN"/>
        </w:rPr>
        <w:t xml:space="preserve"> [</w:t>
      </w:r>
      <w:r w:rsidR="008C515C" w:rsidRPr="00872C38">
        <w:rPr>
          <w:sz w:val="20"/>
          <w:szCs w:val="20"/>
          <w:lang w:eastAsia="zh-CN"/>
        </w:rPr>
        <w:t>ev</w:t>
      </w:r>
      <w:r w:rsidR="00A00BDC" w:rsidRPr="00872C38">
        <w:rPr>
          <w:sz w:val="20"/>
          <w:szCs w:val="20"/>
          <w:lang w:eastAsia="zh-CN"/>
        </w:rPr>
        <w:t xml:space="preserve">] and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VisD</m:t>
        </m:r>
      </m:oMath>
      <w:r w:rsidR="00A00BDC" w:rsidRPr="00872C38">
        <w:rPr>
          <w:sz w:val="20"/>
          <w:szCs w:val="20"/>
          <w:lang w:eastAsia="zh-CN"/>
        </w:rPr>
        <w:t xml:space="preserve"> [</w:t>
      </w:r>
      <w:r w:rsidR="008C515C" w:rsidRPr="00872C38">
        <w:rPr>
          <w:sz w:val="20"/>
          <w:szCs w:val="20"/>
          <w:lang w:eastAsia="zh-CN"/>
        </w:rPr>
        <w:t>ev</w:t>
      </w:r>
      <w:r w:rsidR="00A00BDC" w:rsidRPr="00872C38">
        <w:rPr>
          <w:sz w:val="20"/>
          <w:szCs w:val="20"/>
          <w:lang w:eastAsia="zh-CN"/>
        </w:rPr>
        <w:t xml:space="preserve">] at each time </w:t>
      </w:r>
      <w:r w:rsidR="008C515C" w:rsidRPr="00872C38">
        <w:rPr>
          <w:sz w:val="20"/>
          <w:szCs w:val="20"/>
          <w:lang w:eastAsia="zh-CN"/>
        </w:rPr>
        <w:t>ev</w:t>
      </w:r>
      <w:r w:rsidR="00A00BDC" w:rsidRPr="00872C38">
        <w:rPr>
          <w:sz w:val="20"/>
          <w:szCs w:val="20"/>
          <w:lang w:eastAsia="zh-CN"/>
        </w:rPr>
        <w:t>.</w:t>
      </w:r>
    </w:p>
    <w:p w14:paraId="67375CCA" w14:textId="607AB6E5" w:rsidR="00A00BDC" w:rsidRPr="00872C38" w:rsidRDefault="00A00BDC" w:rsidP="00A00BDC">
      <w:pPr>
        <w:rPr>
          <w:i/>
          <w:sz w:val="20"/>
          <w:szCs w:val="20"/>
        </w:rPr>
      </w:pPr>
      <w:r w:rsidRPr="00872C38">
        <w:rPr>
          <w:rFonts w:hint="eastAsia"/>
          <w:i/>
          <w:sz w:val="20"/>
          <w:szCs w:val="20"/>
          <w:lang w:eastAsia="zh-CN"/>
        </w:rPr>
        <w:t>#</w:t>
      </w:r>
      <w:r w:rsidRPr="00872C38">
        <w:rPr>
          <w:i/>
          <w:sz w:val="20"/>
          <w:szCs w:val="20"/>
          <w:lang w:eastAsia="zh-CN"/>
        </w:rPr>
        <w:t xml:space="preserve"> How much to </w:t>
      </w:r>
      <w:r w:rsidRPr="00872C38">
        <w:rPr>
          <w:rFonts w:hint="eastAsia"/>
          <w:i/>
          <w:sz w:val="20"/>
          <w:szCs w:val="20"/>
          <w:lang w:eastAsia="zh-CN"/>
        </w:rPr>
        <w:t xml:space="preserve">charging </w:t>
      </w:r>
      <w:r w:rsidRPr="00872C38">
        <w:rPr>
          <w:i/>
          <w:sz w:val="20"/>
          <w:szCs w:val="20"/>
        </w:rPr>
        <w:t xml:space="preserve">or </w:t>
      </w:r>
      <w:r w:rsidRPr="00872C38">
        <w:rPr>
          <w:rFonts w:hint="eastAsia"/>
          <w:i/>
          <w:sz w:val="20"/>
          <w:szCs w:val="20"/>
          <w:lang w:eastAsia="zh-CN"/>
        </w:rPr>
        <w:t>discharging</w:t>
      </w:r>
    </w:p>
    <w:p w14:paraId="51EFAAEA" w14:textId="6088435E" w:rsidR="00A00BDC" w:rsidRPr="00872C38" w:rsidRDefault="00000000" w:rsidP="00A00BDC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VptPlus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∈T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A00BDC" w:rsidRPr="00872C38">
        <w:rPr>
          <w:rFonts w:hint="eastAsia"/>
          <w:sz w:val="20"/>
          <w:szCs w:val="20"/>
          <w:lang w:eastAsia="zh-CN"/>
        </w:rPr>
        <w:t xml:space="preserve"> </w:t>
      </w:r>
      <w:r w:rsidR="00A00BDC" w:rsidRPr="00872C38">
        <w:rPr>
          <w:sz w:val="20"/>
          <w:szCs w:val="20"/>
          <w:lang w:eastAsia="zh-CN"/>
        </w:rPr>
        <w:t xml:space="preserve"> use to se</w:t>
      </w:r>
      <w:r w:rsidR="00A00BDC" w:rsidRPr="00872C38">
        <w:rPr>
          <w:rFonts w:hint="eastAsia"/>
          <w:sz w:val="20"/>
          <w:szCs w:val="20"/>
          <w:lang w:eastAsia="zh-CN"/>
        </w:rPr>
        <w:t>t</w:t>
      </w:r>
      <w:r w:rsidR="00A00BDC" w:rsidRPr="00872C38">
        <w:rPr>
          <w:sz w:val="20"/>
          <w:szCs w:val="20"/>
          <w:lang w:eastAsia="zh-CN"/>
        </w:rPr>
        <w:t xml:space="preserve"> </w:t>
      </w:r>
      <w:r w:rsidR="00A00BDC" w:rsidRPr="00872C38">
        <w:rPr>
          <w:rFonts w:hint="eastAsia"/>
          <w:sz w:val="20"/>
          <w:szCs w:val="20"/>
          <w:lang w:eastAsia="zh-CN"/>
        </w:rPr>
        <w:t xml:space="preserve">constraint between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Vis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  <w:lang w:eastAsia="zh-CN"/>
          </w:rPr>
          <m:t>C</m:t>
        </m:r>
      </m:oMath>
      <w:r w:rsidR="008C515C" w:rsidRPr="00872C38">
        <w:rPr>
          <w:sz w:val="20"/>
          <w:szCs w:val="20"/>
          <w:lang w:eastAsia="zh-CN"/>
        </w:rPr>
        <w:t xml:space="preserve"> </w:t>
      </w:r>
      <w:r w:rsidR="00A00BDC" w:rsidRPr="00872C38">
        <w:rPr>
          <w:sz w:val="20"/>
          <w:szCs w:val="20"/>
          <w:lang w:eastAsia="zh-CN"/>
        </w:rPr>
        <w:t xml:space="preserve">[t] and </w:t>
      </w:r>
      <m:oMath>
        <m:r>
          <w:rPr>
            <w:rFonts w:ascii="Cambria Math" w:hAnsi="Cambria Math"/>
            <w:sz w:val="20"/>
            <w:szCs w:val="20"/>
            <w:lang w:eastAsia="zh-CN"/>
          </w:rPr>
          <m:t>VptPlusActual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[t] at each time t, lb = 0, ub = 3.7</m:t>
        </m:r>
      </m:oMath>
      <w:r w:rsidR="00A00BDC" w:rsidRPr="00872C38">
        <w:rPr>
          <w:sz w:val="20"/>
          <w:szCs w:val="20"/>
          <w:lang w:eastAsia="zh-CN"/>
        </w:rPr>
        <w:t>. (kW)</w:t>
      </w:r>
    </w:p>
    <w:p w14:paraId="3791E961" w14:textId="63D1225D" w:rsidR="00A00BDC" w:rsidRPr="00872C38" w:rsidRDefault="00000000" w:rsidP="00A00BDC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VptMinus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∈T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A00BDC" w:rsidRPr="00872C38">
        <w:rPr>
          <w:rFonts w:hint="eastAsia"/>
          <w:sz w:val="20"/>
          <w:szCs w:val="20"/>
          <w:lang w:eastAsia="zh-CN"/>
        </w:rPr>
        <w:t xml:space="preserve"> </w:t>
      </w:r>
      <w:r w:rsidR="00A00BDC" w:rsidRPr="00872C38">
        <w:rPr>
          <w:sz w:val="20"/>
          <w:szCs w:val="20"/>
          <w:lang w:eastAsia="zh-CN"/>
        </w:rPr>
        <w:t xml:space="preserve"> use to se</w:t>
      </w:r>
      <w:r w:rsidR="00A00BDC" w:rsidRPr="00872C38">
        <w:rPr>
          <w:rFonts w:hint="eastAsia"/>
          <w:sz w:val="20"/>
          <w:szCs w:val="20"/>
          <w:lang w:eastAsia="zh-CN"/>
        </w:rPr>
        <w:t>t</w:t>
      </w:r>
      <w:r w:rsidR="00A00BDC" w:rsidRPr="00872C38">
        <w:rPr>
          <w:sz w:val="20"/>
          <w:szCs w:val="20"/>
          <w:lang w:eastAsia="zh-CN"/>
        </w:rPr>
        <w:t xml:space="preserve"> </w:t>
      </w:r>
      <w:r w:rsidR="00A00BDC" w:rsidRPr="00872C38">
        <w:rPr>
          <w:rFonts w:hint="eastAsia"/>
          <w:sz w:val="20"/>
          <w:szCs w:val="20"/>
          <w:lang w:eastAsia="zh-CN"/>
        </w:rPr>
        <w:t xml:space="preserve">constraint between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VisD</m:t>
        </m:r>
      </m:oMath>
      <w:r w:rsidR="00964081" w:rsidRPr="00872C38">
        <w:rPr>
          <w:sz w:val="20"/>
          <w:szCs w:val="20"/>
          <w:lang w:eastAsia="zh-CN"/>
        </w:rPr>
        <w:t xml:space="preserve"> </w:t>
      </w:r>
      <w:r w:rsidR="00A00BDC" w:rsidRPr="00872C38">
        <w:rPr>
          <w:sz w:val="20"/>
          <w:szCs w:val="20"/>
          <w:lang w:eastAsia="zh-CN"/>
        </w:rPr>
        <w:t xml:space="preserve">[t] and </w:t>
      </w:r>
      <m:oMath>
        <m:r>
          <w:rPr>
            <w:rFonts w:ascii="Cambria Math" w:hAnsi="Cambria Math"/>
            <w:sz w:val="20"/>
            <w:szCs w:val="20"/>
            <w:lang w:eastAsia="zh-CN"/>
          </w:rPr>
          <m:t>VptMinusActual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[t] at each time t, lb = 0, ub = 3.7</m:t>
        </m:r>
      </m:oMath>
      <w:r w:rsidR="00A00BDC" w:rsidRPr="00872C38">
        <w:rPr>
          <w:sz w:val="20"/>
          <w:szCs w:val="20"/>
          <w:lang w:eastAsia="zh-CN"/>
        </w:rPr>
        <w:t>. (kW)</w:t>
      </w:r>
    </w:p>
    <w:p w14:paraId="73B3017B" w14:textId="285E8508" w:rsidR="00A00BDC" w:rsidRPr="00872C38" w:rsidRDefault="00000000" w:rsidP="00A00BDC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VptPlusActual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∈T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A00BDC" w:rsidRPr="00872C38">
        <w:rPr>
          <w:rFonts w:hint="eastAsia"/>
          <w:sz w:val="20"/>
          <w:szCs w:val="20"/>
          <w:lang w:eastAsia="zh-CN"/>
        </w:rPr>
        <w:t xml:space="preserve"> </w:t>
      </w:r>
      <w:r w:rsidR="00A00BDC" w:rsidRPr="00872C38">
        <w:rPr>
          <w:sz w:val="20"/>
          <w:szCs w:val="20"/>
          <w:lang w:eastAsia="zh-CN"/>
        </w:rPr>
        <w:t xml:space="preserve"> How much </w:t>
      </w:r>
      <w:r w:rsidR="00A00BDC" w:rsidRPr="00872C38">
        <w:rPr>
          <w:rFonts w:hint="eastAsia"/>
          <w:sz w:val="20"/>
          <w:szCs w:val="20"/>
          <w:lang w:eastAsia="zh-CN"/>
        </w:rPr>
        <w:t xml:space="preserve">electric actually </w:t>
      </w:r>
      <w:r w:rsidR="00964081" w:rsidRPr="00872C38">
        <w:rPr>
          <w:sz w:val="20"/>
          <w:szCs w:val="20"/>
          <w:lang w:eastAsia="zh-CN"/>
        </w:rPr>
        <w:t>charge into car</w:t>
      </w:r>
      <w:r w:rsidR="00A00BDC" w:rsidRPr="00872C38">
        <w:rPr>
          <w:rFonts w:hint="eastAsia"/>
          <w:sz w:val="20"/>
          <w:szCs w:val="20"/>
          <w:lang w:eastAsia="zh-CN"/>
        </w:rPr>
        <w:t xml:space="preserve"> at each time t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, lb = 0, ub = 3.7</m:t>
        </m:r>
      </m:oMath>
      <w:r w:rsidR="00A00BDC" w:rsidRPr="00872C38">
        <w:rPr>
          <w:sz w:val="20"/>
          <w:szCs w:val="20"/>
          <w:lang w:eastAsia="zh-CN"/>
        </w:rPr>
        <w:t>. (kW)</w:t>
      </w:r>
    </w:p>
    <w:p w14:paraId="1059ADF8" w14:textId="63687958" w:rsidR="0034239D" w:rsidRPr="00101ACF" w:rsidRDefault="00000000" w:rsidP="00E03EAF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VptMinusActual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∈T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A00BDC" w:rsidRPr="00872C38">
        <w:rPr>
          <w:rFonts w:hint="eastAsia"/>
          <w:sz w:val="20"/>
          <w:szCs w:val="20"/>
          <w:lang w:eastAsia="zh-CN"/>
        </w:rPr>
        <w:t xml:space="preserve"> </w:t>
      </w:r>
      <w:r w:rsidR="00A00BDC" w:rsidRPr="00872C38">
        <w:rPr>
          <w:sz w:val="20"/>
          <w:szCs w:val="20"/>
          <w:lang w:eastAsia="zh-CN"/>
        </w:rPr>
        <w:t xml:space="preserve"> How much </w:t>
      </w:r>
      <w:r w:rsidR="00A00BDC" w:rsidRPr="00872C38">
        <w:rPr>
          <w:rFonts w:hint="eastAsia"/>
          <w:sz w:val="20"/>
          <w:szCs w:val="20"/>
          <w:lang w:eastAsia="zh-CN"/>
        </w:rPr>
        <w:t xml:space="preserve">electric actually </w:t>
      </w:r>
      <w:r w:rsidR="00964081" w:rsidRPr="00872C38">
        <w:rPr>
          <w:sz w:val="20"/>
          <w:szCs w:val="20"/>
          <w:lang w:eastAsia="zh-CN"/>
        </w:rPr>
        <w:t>discharge from car</w:t>
      </w:r>
      <w:r w:rsidR="00964081" w:rsidRPr="00872C38">
        <w:rPr>
          <w:rFonts w:hint="eastAsia"/>
          <w:sz w:val="20"/>
          <w:szCs w:val="20"/>
          <w:lang w:eastAsia="zh-CN"/>
        </w:rPr>
        <w:t xml:space="preserve"> </w:t>
      </w:r>
      <w:r w:rsidR="00A00BDC" w:rsidRPr="00872C38">
        <w:rPr>
          <w:rFonts w:hint="eastAsia"/>
          <w:sz w:val="20"/>
          <w:szCs w:val="20"/>
          <w:lang w:eastAsia="zh-CN"/>
        </w:rPr>
        <w:t>at each time t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, lb = 0, ub = 3.7</m:t>
        </m:r>
      </m:oMath>
      <w:r w:rsidR="00A00BDC" w:rsidRPr="00872C38">
        <w:rPr>
          <w:sz w:val="20"/>
          <w:szCs w:val="20"/>
          <w:lang w:eastAsia="zh-CN"/>
        </w:rPr>
        <w:t>. (kW)</w:t>
      </w:r>
    </w:p>
    <w:p w14:paraId="159C3014" w14:textId="2F76042A" w:rsidR="00612966" w:rsidRPr="00005105" w:rsidRDefault="00354868" w:rsidP="00612966">
      <w:r w:rsidRPr="00005105">
        <w:rPr>
          <w:u w:val="single"/>
        </w:rPr>
        <w:t>Problem f</w:t>
      </w:r>
      <w:r w:rsidR="00D22B39" w:rsidRPr="00005105">
        <w:rPr>
          <w:u w:val="single"/>
        </w:rPr>
        <w:t>ormulation</w:t>
      </w:r>
      <w:r w:rsidR="00D22B39" w:rsidRPr="00005105">
        <w:t>:</w:t>
      </w:r>
    </w:p>
    <w:p w14:paraId="7B58AFF0" w14:textId="54504E68" w:rsidR="00964081" w:rsidRPr="00872C38" w:rsidRDefault="00000000" w:rsidP="00964081">
      <w:pPr>
        <w:rPr>
          <w:rFonts w:cstheme="minorHAnsi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eastAsia="zh-CN"/>
                        </w:rPr>
                        <m:t>VBuyActual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eastAsia="zh-CN"/>
                        </w:rPr>
                        <m:t>VSellActual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t∈T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eastAsia="zh-CN"/>
                        </w:rPr>
                        <m:t>VBuyActual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eastAsia="zh-CN"/>
                        </w:rPr>
                        <m:t>buyP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eastAsia="zh-CN"/>
                        </w:rPr>
                        <m:t xml:space="preserve">t 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) - (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t∈T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eastAsia="zh-CN"/>
                            </w:rPr>
                            <m:t>VSellActual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eastAsia="zh-CN"/>
                            </w:rPr>
                            <m:t>sellP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eastAsia="zh-CN"/>
                            </w:rPr>
                            <m:t xml:space="preserve">t 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 xml:space="preserve"> )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</m:t>
                  </m:r>
                </m:e>
              </m:nary>
            </m:e>
          </m:func>
        </m:oMath>
      </m:oMathPara>
    </w:p>
    <w:p w14:paraId="27DCBFC7" w14:textId="06B7BA20" w:rsidR="003F1D82" w:rsidRPr="00872C38" w:rsidRDefault="003F1D82" w:rsidP="00964081">
      <w:pPr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theme="minorHAnsi"/>
              <w:sz w:val="20"/>
              <w:szCs w:val="20"/>
            </w:rPr>
            <m:t xml:space="preserve">s.t.  </m:t>
          </m:r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>big-M = 50</m:t>
          </m:r>
          <m:r>
            <w:rPr>
              <w:rFonts w:ascii="Cambria Math" w:hAnsi="Cambria Math" w:cstheme="minorHAnsi"/>
              <w:sz w:val="20"/>
              <w:szCs w:val="20"/>
            </w:rPr>
            <m:t xml:space="preserve">  </m:t>
          </m:r>
        </m:oMath>
      </m:oMathPara>
    </w:p>
    <w:p w14:paraId="146281C7" w14:textId="68A47818" w:rsidR="00964081" w:rsidRPr="00872C38" w:rsidRDefault="00000000" w:rsidP="00964081">
      <w:pPr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VisBuy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= ¬ (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VisBuySellMid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∨ 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VisSell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)   ∀t∈T  </m:t>
          </m:r>
        </m:oMath>
      </m:oMathPara>
    </w:p>
    <w:p w14:paraId="08A030C6" w14:textId="11A17F52" w:rsidR="003F1D82" w:rsidRPr="00872C38" w:rsidRDefault="00000000" w:rsidP="00964081">
      <w:pPr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VBuyActual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&lt;=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eastAsia="zh-CN"/>
            </w:rPr>
            <m:t>big-M</m:t>
          </m:r>
          <m:r>
            <w:rPr>
              <w:rFonts w:ascii="Cambria Math" w:hAnsi="Cambria Math" w:cstheme="minorHAnsi"/>
              <w:sz w:val="20"/>
              <w:szCs w:val="20"/>
            </w:rPr>
            <m:t xml:space="preserve"> * 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VisBuy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 ∀t∈T        </m:t>
          </m:r>
        </m:oMath>
      </m:oMathPara>
    </w:p>
    <w:p w14:paraId="7D344295" w14:textId="7AF571A2" w:rsidR="003F1D82" w:rsidRPr="00872C38" w:rsidRDefault="00000000" w:rsidP="00964081">
      <w:pPr>
        <w:rPr>
          <w:rFonts w:cstheme="minorHAnsi"/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VBuyActual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&lt;=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VBuy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  ∀t∈T        </m:t>
          </m:r>
        </m:oMath>
      </m:oMathPara>
    </w:p>
    <w:p w14:paraId="66E190ED" w14:textId="2DA55B7C" w:rsidR="001B159B" w:rsidRPr="00872C38" w:rsidRDefault="000F67F0" w:rsidP="00964081">
      <w:pPr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VBuy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 xml:space="preserve"> -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VBuyActual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&lt;=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eastAsia="zh-CN"/>
            </w:rPr>
            <m:t xml:space="preserve">big-M </m:t>
          </m:r>
          <m:r>
            <w:rPr>
              <w:rFonts w:ascii="Cambria Math" w:hAnsi="Cambria Math" w:cstheme="minorHAnsi"/>
              <w:sz w:val="20"/>
              <w:szCs w:val="20"/>
            </w:rPr>
            <m:t xml:space="preserve">* (1-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VisBuy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)  ∀t∈T                               </m:t>
          </m:r>
        </m:oMath>
      </m:oMathPara>
    </w:p>
    <w:p w14:paraId="63EBE951" w14:textId="39475A1F" w:rsidR="00AB5B1E" w:rsidRPr="00872C38" w:rsidRDefault="00000000" w:rsidP="00AB5B1E">
      <w:pPr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VSellActual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&lt;=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eastAsia="zh-CN"/>
            </w:rPr>
            <m:t>big-M</m:t>
          </m:r>
          <m:r>
            <w:rPr>
              <w:rFonts w:ascii="Cambria Math" w:hAnsi="Cambria Math" w:cstheme="minorHAnsi"/>
              <w:sz w:val="20"/>
              <w:szCs w:val="20"/>
            </w:rPr>
            <m:t xml:space="preserve"> * 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VisSell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 ∀t∈T                                </m:t>
          </m:r>
        </m:oMath>
      </m:oMathPara>
    </w:p>
    <w:p w14:paraId="76D27548" w14:textId="56A099E6" w:rsidR="000F67F0" w:rsidRPr="00872C38" w:rsidRDefault="00000000" w:rsidP="00AB5B1E">
      <w:pPr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VSellActual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&lt;=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VSell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  ∀t∈T                              </m:t>
          </m:r>
        </m:oMath>
      </m:oMathPara>
    </w:p>
    <w:p w14:paraId="7710FF3F" w14:textId="58433966" w:rsidR="000F67F0" w:rsidRPr="00872C38" w:rsidRDefault="00000000" w:rsidP="00AB5B1E">
      <w:pPr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VSell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 xml:space="preserve"> -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VSellActual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&lt;= 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eastAsia="zh-CN"/>
            </w:rPr>
            <m:t xml:space="preserve">big-M </m:t>
          </m:r>
          <m:r>
            <w:rPr>
              <w:rFonts w:ascii="Cambria Math" w:hAnsi="Cambria Math" w:cstheme="minorHAnsi"/>
              <w:sz w:val="20"/>
              <w:szCs w:val="20"/>
            </w:rPr>
            <m:t xml:space="preserve">*  (1 -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VisSell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)  ∀t∈T                              </m:t>
          </m:r>
        </m:oMath>
      </m:oMathPara>
    </w:p>
    <w:p w14:paraId="18CF7824" w14:textId="169B508D" w:rsidR="00AB5B1E" w:rsidRPr="00872C38" w:rsidRDefault="00000000" w:rsidP="00AB5B1E">
      <w:pPr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appsCost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VptPlusActual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VSellActual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VSolar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VBuyActual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 ∀t∈T                           </m:t>
          </m:r>
        </m:oMath>
      </m:oMathPara>
    </w:p>
    <w:p w14:paraId="1E5063CD" w14:textId="259FCEF5" w:rsidR="00AB5B1E" w:rsidRPr="00872C38" w:rsidRDefault="00843745" w:rsidP="00964081">
      <w:pPr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Appscost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>&lt;=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VSolar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VBuyActual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</m:t>
          </m:r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 xml:space="preserve"> </m:t>
          </m:r>
          <m:r>
            <w:rPr>
              <w:rFonts w:ascii="Cambria Math" w:hAnsi="Cambria Math" w:cstheme="minorHAnsi"/>
              <w:sz w:val="20"/>
              <w:szCs w:val="20"/>
            </w:rPr>
            <m:t xml:space="preserve">∀t∈T </m:t>
          </m:r>
        </m:oMath>
      </m:oMathPara>
    </w:p>
    <w:p w14:paraId="1841396D" w14:textId="754C0F3C" w:rsidR="00843745" w:rsidRPr="00872C38" w:rsidRDefault="00000000" w:rsidP="00964081">
      <w:pPr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VSolar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solarGen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</m:t>
          </m:r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 xml:space="preserve"> </m:t>
          </m:r>
          <m:r>
            <w:rPr>
              <w:rFonts w:ascii="Cambria Math" w:hAnsi="Cambria Math" w:cstheme="minorHAnsi"/>
              <w:sz w:val="20"/>
              <w:szCs w:val="20"/>
            </w:rPr>
            <m:t xml:space="preserve">∀t∈T                                    </m:t>
          </m:r>
        </m:oMath>
      </m:oMathPara>
    </w:p>
    <w:p w14:paraId="01F175B9" w14:textId="7B971A6F" w:rsidR="00A31E1D" w:rsidRPr="00872C38" w:rsidRDefault="00000000" w:rsidP="00964081">
      <w:pPr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VptPlus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VptMinus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 xml:space="preserve"> =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VptPlusActual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 xml:space="preserve">= 0  </m:t>
          </m:r>
          <m:r>
            <w:rPr>
              <w:rFonts w:ascii="Cambria Math" w:hAnsi="Cambria Math" w:cstheme="minorHAnsi"/>
              <w:sz w:val="20"/>
              <w:szCs w:val="20"/>
            </w:rPr>
            <m:t>∀t s.t. ( t∈T∧t∉EV)</m:t>
          </m:r>
        </m:oMath>
      </m:oMathPara>
    </w:p>
    <w:p w14:paraId="561689F0" w14:textId="01AC4E48" w:rsidR="00A31E1D" w:rsidRPr="00872C38" w:rsidRDefault="00000000" w:rsidP="00964081">
      <w:pPr>
        <w:rPr>
          <w:rFonts w:cstheme="minorHAnsi"/>
          <w:i/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VSoc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t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 xml:space="preserve"> = 0  </m:t>
          </m:r>
          <m:r>
            <w:rPr>
              <w:rFonts w:ascii="Cambria Math" w:hAnsi="Cambria Math" w:cstheme="minorHAnsi"/>
              <w:sz w:val="20"/>
              <w:szCs w:val="20"/>
            </w:rPr>
            <m:t>∀t s.t.  (t∈T)∧(t∉EV)∧</m:t>
          </m:r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>(t ≠min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eastAsia="zh-CN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EV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>)</m:t>
          </m:r>
          <m:r>
            <w:rPr>
              <w:rFonts w:ascii="Cambria Math" w:hAnsi="Cambria Math" w:cstheme="minorHAnsi"/>
              <w:sz w:val="20"/>
              <w:szCs w:val="20"/>
            </w:rPr>
            <m:t>∧</m:t>
          </m:r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>(t ≠max(</m:t>
          </m:r>
          <m:r>
            <w:rPr>
              <w:rFonts w:ascii="Cambria Math" w:hAnsi="Cambria Math" w:cstheme="minorHAnsi"/>
              <w:sz w:val="20"/>
              <w:szCs w:val="20"/>
            </w:rPr>
            <m:t>EV</m:t>
          </m:r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>) + 1)</m:t>
          </m:r>
        </m:oMath>
      </m:oMathPara>
    </w:p>
    <w:p w14:paraId="017ED520" w14:textId="14FFB37B" w:rsidR="00A31E1D" w:rsidRPr="00872C38" w:rsidRDefault="00000000" w:rsidP="00964081">
      <w:pPr>
        <w:rPr>
          <w:rFonts w:cstheme="minorHAnsi"/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VSoc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min(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EV</m:t>
              </m:r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)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 xml:space="preserve"> = 30</m:t>
          </m:r>
        </m:oMath>
      </m:oMathPara>
    </w:p>
    <w:p w14:paraId="04F72E9A" w14:textId="7CD2A3C0" w:rsidR="00BA4544" w:rsidRPr="00872C38" w:rsidRDefault="00000000" w:rsidP="00BA4544">
      <w:pPr>
        <w:rPr>
          <w:rFonts w:cstheme="minorHAnsi"/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VSoc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max(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EV</m:t>
              </m:r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) + 1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 xml:space="preserve"> = 33</m:t>
          </m:r>
        </m:oMath>
      </m:oMathPara>
    </w:p>
    <w:p w14:paraId="66FB091A" w14:textId="25382475" w:rsidR="00247806" w:rsidRPr="00872C38" w:rsidRDefault="00000000" w:rsidP="00247806">
      <w:pPr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VisC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= ¬ (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VisCDMid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∨ 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VisD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)   ∀t∈EV  </m:t>
          </m:r>
        </m:oMath>
      </m:oMathPara>
    </w:p>
    <w:p w14:paraId="3193982B" w14:textId="48D1772E" w:rsidR="004B3AE8" w:rsidRPr="00872C38" w:rsidRDefault="00000000" w:rsidP="00247806">
      <w:pPr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VptPlusActual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&lt;=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eastAsia="zh-CN"/>
            </w:rPr>
            <m:t>big-M</m:t>
          </m:r>
          <m:r>
            <w:rPr>
              <w:rFonts w:ascii="Cambria Math" w:hAnsi="Cambria Math" w:cstheme="minorHAnsi"/>
              <w:sz w:val="20"/>
              <w:szCs w:val="20"/>
            </w:rPr>
            <m:t xml:space="preserve"> * 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VisC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 ∀t∈EV            </m:t>
          </m:r>
        </m:oMath>
      </m:oMathPara>
    </w:p>
    <w:p w14:paraId="0C683498" w14:textId="7CC1A623" w:rsidR="004B3AE8" w:rsidRPr="00872C38" w:rsidRDefault="00000000" w:rsidP="00247806">
      <w:pPr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VptPlusActual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&lt;=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VptPlus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 ∀t∈EV   </m:t>
          </m:r>
        </m:oMath>
      </m:oMathPara>
    </w:p>
    <w:p w14:paraId="479911D9" w14:textId="7AE09582" w:rsidR="00247806" w:rsidRPr="00872C38" w:rsidRDefault="00000000" w:rsidP="00247806">
      <w:pPr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VptPlus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 xml:space="preserve"> -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VptPlusActual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= big-M * (1 -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VisC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)  ∀t∈EV                      </m:t>
          </m:r>
        </m:oMath>
      </m:oMathPara>
    </w:p>
    <w:p w14:paraId="37E0F5D6" w14:textId="1BBFDC72" w:rsidR="00247806" w:rsidRPr="00872C38" w:rsidRDefault="00000000" w:rsidP="00247806">
      <w:pPr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&lt;=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eastAsia="zh-CN"/>
            </w:rPr>
            <m:t>big-M</m:t>
          </m:r>
          <m:r>
            <w:rPr>
              <w:rFonts w:ascii="Cambria Math" w:hAnsi="Cambria Math" w:cstheme="minorHAnsi"/>
              <w:sz w:val="20"/>
              <w:szCs w:val="20"/>
            </w:rPr>
            <m:t xml:space="preserve">  * 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VisD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 ∀t∈EV                </m:t>
          </m:r>
        </m:oMath>
      </m:oMathPara>
    </w:p>
    <w:p w14:paraId="765F1FCD" w14:textId="789A28A1" w:rsidR="00815DC9" w:rsidRPr="00872C38" w:rsidRDefault="00000000" w:rsidP="00247806">
      <w:pPr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&lt;=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VptMinus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 ∀t∈EV             </m:t>
          </m:r>
        </m:oMath>
      </m:oMathPara>
    </w:p>
    <w:p w14:paraId="1B2CB87C" w14:textId="44998300" w:rsidR="00815DC9" w:rsidRPr="00872C38" w:rsidRDefault="00000000" w:rsidP="00247806">
      <w:pPr>
        <w:rPr>
          <w:rFonts w:cstheme="minorHAnsi"/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VptMinus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 xml:space="preserve"> -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 =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eastAsia="zh-CN"/>
            </w:rPr>
            <m:t>big-M</m:t>
          </m:r>
          <m:r>
            <w:rPr>
              <w:rFonts w:ascii="Cambria Math" w:hAnsi="Cambria Math" w:cstheme="minorHAnsi"/>
              <w:sz w:val="20"/>
              <w:szCs w:val="20"/>
            </w:rPr>
            <m:t xml:space="preserve">  *  (1 -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VisD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)  ∀t∈EV             </m:t>
          </m:r>
        </m:oMath>
      </m:oMathPara>
    </w:p>
    <w:p w14:paraId="470C7E7D" w14:textId="0A269B42" w:rsidR="00247806" w:rsidRPr="00872C38" w:rsidRDefault="00000000" w:rsidP="00BA4544">
      <w:pPr>
        <w:rPr>
          <w:rFonts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VSoc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t+1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 xml:space="preserve"> = 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VSoc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t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 xml:space="preserve"> + (0.9 *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 VptPlusActual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>) - (</m:t>
          </m:r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eastAsia="zh-CN"/>
                </w:rPr>
                <m:t xml:space="preserve">t  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eastAsia="zh-CN"/>
            </w:rPr>
            <m:t xml:space="preserve">/ 0.9) </m:t>
          </m:r>
          <m:r>
            <w:rPr>
              <w:rFonts w:ascii="Cambria Math" w:hAnsi="Cambria Math" w:cstheme="minorHAnsi"/>
              <w:sz w:val="20"/>
              <w:szCs w:val="20"/>
            </w:rPr>
            <m:t>∀t∈EV</m:t>
          </m:r>
        </m:oMath>
      </m:oMathPara>
    </w:p>
    <w:bookmarkEnd w:id="1"/>
    <w:p w14:paraId="21E92A96" w14:textId="69202771" w:rsidR="007937ED" w:rsidRPr="00005105" w:rsidRDefault="007E0539" w:rsidP="00612966">
      <w:pPr>
        <w:rPr>
          <w:b/>
          <w:bCs/>
          <w:lang w:val="en-US"/>
        </w:rPr>
      </w:pPr>
      <w:r w:rsidRPr="00005105">
        <w:rPr>
          <w:b/>
          <w:bCs/>
        </w:rPr>
        <w:t>Report results</w:t>
      </w:r>
      <w:r w:rsidR="00354868" w:rsidRPr="00005105">
        <w:rPr>
          <w:b/>
          <w:bCs/>
          <w:lang w:val="en-US"/>
        </w:rPr>
        <w:t xml:space="preserve"> [5 marks]</w:t>
      </w:r>
    </w:p>
    <w:p w14:paraId="7709305E" w14:textId="03049C33" w:rsidR="00354868" w:rsidRPr="00005105" w:rsidRDefault="00354868" w:rsidP="00354868">
      <w:r w:rsidRPr="00005105">
        <w:t>Electricity cost of the house</w:t>
      </w:r>
      <w:r w:rsidR="00E6496B" w:rsidRPr="00005105">
        <w:t xml:space="preserve"> ($)</w:t>
      </w:r>
      <w:r w:rsidRPr="00005105">
        <w:t xml:space="preserve">: </w:t>
      </w:r>
      <w:r w:rsidR="00A93E2E" w:rsidRPr="00005105">
        <w:t>8.2</w:t>
      </w:r>
    </w:p>
    <w:p w14:paraId="6603508F" w14:textId="43F985B7" w:rsidR="00E22085" w:rsidRPr="00005105" w:rsidRDefault="00E22085" w:rsidP="00E22085">
      <w:r w:rsidRPr="00005105">
        <w:t xml:space="preserve">Electricity bought (kWh): </w:t>
      </w:r>
      <w:r w:rsidR="00A93E2E" w:rsidRPr="00005105">
        <w:t>53</w:t>
      </w:r>
    </w:p>
    <w:p w14:paraId="5F550F90" w14:textId="61484093" w:rsidR="00964081" w:rsidRDefault="00E22085" w:rsidP="00FE354F">
      <w:r w:rsidRPr="00005105">
        <w:t xml:space="preserve">Electricity sold (kWh): </w:t>
      </w:r>
      <w:r w:rsidR="00A93E2E" w:rsidRPr="00005105">
        <w:t>0</w:t>
      </w:r>
    </w:p>
    <w:p w14:paraId="2BE23F84" w14:textId="21AB64F3" w:rsidR="00872C38" w:rsidRDefault="00872C38" w:rsidP="00FE354F"/>
    <w:p w14:paraId="474C8862" w14:textId="77777777" w:rsidR="00872C38" w:rsidRPr="00005105" w:rsidRDefault="00872C38" w:rsidP="00FE354F">
      <w:pPr>
        <w:rPr>
          <w:u w:val="single"/>
        </w:rPr>
      </w:pPr>
    </w:p>
    <w:p w14:paraId="09DC1B84" w14:textId="63176607" w:rsidR="00FE354F" w:rsidRPr="00744A57" w:rsidRDefault="00FE354F" w:rsidP="00FE354F">
      <w:pPr>
        <w:rPr>
          <w:b/>
          <w:sz w:val="28"/>
          <w:szCs w:val="28"/>
        </w:rPr>
      </w:pPr>
      <w:r w:rsidRPr="00744A57">
        <w:rPr>
          <w:b/>
          <w:sz w:val="28"/>
          <w:szCs w:val="28"/>
        </w:rPr>
        <w:lastRenderedPageBreak/>
        <w:t>Answer to question 2 [</w:t>
      </w:r>
      <w:r w:rsidR="002832B0" w:rsidRPr="00744A57">
        <w:rPr>
          <w:b/>
          <w:sz w:val="28"/>
          <w:szCs w:val="28"/>
        </w:rPr>
        <w:t>15</w:t>
      </w:r>
      <w:r w:rsidRPr="00744A57">
        <w:rPr>
          <w:b/>
          <w:sz w:val="28"/>
          <w:szCs w:val="28"/>
        </w:rPr>
        <w:t xml:space="preserve"> marks]</w:t>
      </w:r>
    </w:p>
    <w:p w14:paraId="34E66D38" w14:textId="08827D6C" w:rsidR="00FE354F" w:rsidRPr="00005105" w:rsidRDefault="00FE354F" w:rsidP="00FE354F">
      <w:pPr>
        <w:rPr>
          <w:b/>
          <w:bCs/>
        </w:rPr>
      </w:pPr>
      <w:r w:rsidRPr="00005105">
        <w:rPr>
          <w:b/>
          <w:bCs/>
        </w:rPr>
        <w:t>Problem description [1</w:t>
      </w:r>
      <w:r w:rsidR="002832B0" w:rsidRPr="00005105">
        <w:rPr>
          <w:b/>
          <w:bCs/>
        </w:rPr>
        <w:t>0</w:t>
      </w:r>
      <w:r w:rsidRPr="00005105">
        <w:rPr>
          <w:b/>
          <w:bCs/>
        </w:rPr>
        <w:t xml:space="preserve"> marks]</w:t>
      </w:r>
    </w:p>
    <w:p w14:paraId="77F894F8" w14:textId="1005CB0E" w:rsidR="00E6496B" w:rsidRPr="00005105" w:rsidRDefault="00FE354F" w:rsidP="003F5741">
      <w:pPr>
        <w:jc w:val="both"/>
      </w:pPr>
      <w:r w:rsidRPr="00005105">
        <w:t xml:space="preserve">The description of the mixed-integer linear problem should include a nomenclature and the mathematical formulation of the problem, in order to obtain full marks. The nomenclature should </w:t>
      </w:r>
      <w:r w:rsidR="005F63A5" w:rsidRPr="00005105">
        <w:t>present</w:t>
      </w:r>
      <w:r w:rsidRPr="00005105">
        <w:t xml:space="preserve"> </w:t>
      </w:r>
      <w:r w:rsidR="005F63A5" w:rsidRPr="00005105">
        <w:t xml:space="preserve">only the new </w:t>
      </w:r>
      <w:r w:rsidRPr="00005105">
        <w:t>symbols</w:t>
      </w:r>
      <w:r w:rsidR="005F63A5" w:rsidRPr="00005105">
        <w:t xml:space="preserve"> not described in question 1</w:t>
      </w:r>
      <w:r w:rsidRPr="00005105">
        <w:t xml:space="preserve">. </w:t>
      </w:r>
    </w:p>
    <w:p w14:paraId="2BE3A8DB" w14:textId="77777777" w:rsidR="00FE354F" w:rsidRPr="00005105" w:rsidRDefault="00FE354F" w:rsidP="00FE354F">
      <w:pPr>
        <w:rPr>
          <w:u w:val="single"/>
        </w:rPr>
      </w:pPr>
      <w:r w:rsidRPr="00005105">
        <w:rPr>
          <w:u w:val="single"/>
        </w:rPr>
        <w:t>Nomenclature:</w:t>
      </w:r>
    </w:p>
    <w:p w14:paraId="57D1AF47" w14:textId="77777777" w:rsidR="00FE354F" w:rsidRPr="00005105" w:rsidRDefault="00FE354F" w:rsidP="00FE354F">
      <w:pPr>
        <w:rPr>
          <w:i/>
        </w:rPr>
      </w:pPr>
      <w:r w:rsidRPr="00005105">
        <w:rPr>
          <w:i/>
        </w:rPr>
        <w:t>Indices:</w:t>
      </w:r>
    </w:p>
    <w:p w14:paraId="2970EE2E" w14:textId="6CD98D8C" w:rsidR="004B7944" w:rsidRPr="00872C38" w:rsidRDefault="003D6682" w:rsidP="00FE354F">
      <w:pPr>
        <w:rPr>
          <w:sz w:val="20"/>
          <w:szCs w:val="20"/>
        </w:rPr>
      </w:pPr>
      <w:r w:rsidRPr="00872C38">
        <w:rPr>
          <w:sz w:val="20"/>
          <w:szCs w:val="20"/>
        </w:rPr>
        <w:t>Other i</w:t>
      </w:r>
      <w:r w:rsidR="004B7944" w:rsidRPr="00872C38">
        <w:rPr>
          <w:sz w:val="20"/>
          <w:szCs w:val="20"/>
        </w:rPr>
        <w:t>ndices remain same as question 1</w:t>
      </w:r>
      <w:r w:rsidRPr="00872C38">
        <w:rPr>
          <w:sz w:val="20"/>
          <w:szCs w:val="20"/>
        </w:rPr>
        <w:t>, except:</w:t>
      </w:r>
    </w:p>
    <w:p w14:paraId="71182200" w14:textId="5F3AF2B2" w:rsidR="003D6682" w:rsidRPr="00872C38" w:rsidRDefault="003D6682" w:rsidP="00FE354F">
      <w:pPr>
        <w:rPr>
          <w:rFonts w:ascii="Cambria Math" w:hAnsi="Cambria Math"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x∈X  X Time[1,2...,22](</m:t>
          </m:r>
          <m:r>
            <w:rPr>
              <w:rFonts w:ascii="Cambria Math" w:hAnsi="Cambria Math"/>
              <w:sz w:val="20"/>
              <w:szCs w:val="20"/>
            </w:rPr>
            <m:t>h)</m:t>
          </m:r>
        </m:oMath>
      </m:oMathPara>
    </w:p>
    <w:p w14:paraId="40E5F5F9" w14:textId="043CBED0" w:rsidR="00FE354F" w:rsidRPr="00005105" w:rsidRDefault="00FE354F" w:rsidP="00FE354F">
      <w:pPr>
        <w:rPr>
          <w:i/>
        </w:rPr>
      </w:pPr>
      <w:r w:rsidRPr="00005105">
        <w:rPr>
          <w:i/>
        </w:rPr>
        <w:t>Parameters:</w:t>
      </w:r>
    </w:p>
    <w:p w14:paraId="0118F929" w14:textId="64190641" w:rsidR="001E4527" w:rsidRPr="00872C38" w:rsidRDefault="003D6682" w:rsidP="001E4527">
      <w:pPr>
        <w:rPr>
          <w:sz w:val="20"/>
          <w:szCs w:val="20"/>
        </w:rPr>
      </w:pPr>
      <w:r w:rsidRPr="00872C38">
        <w:rPr>
          <w:sz w:val="20"/>
          <w:szCs w:val="20"/>
        </w:rPr>
        <w:t>P</w:t>
      </w:r>
      <w:r w:rsidR="004B7944" w:rsidRPr="00872C38">
        <w:rPr>
          <w:sz w:val="20"/>
          <w:szCs w:val="20"/>
        </w:rPr>
        <w:t>arameters remain same as question 1</w:t>
      </w:r>
      <w:r w:rsidRPr="00872C38">
        <w:rPr>
          <w:sz w:val="20"/>
          <w:szCs w:val="20"/>
        </w:rPr>
        <w:t>.</w:t>
      </w:r>
    </w:p>
    <w:p w14:paraId="74E789AC" w14:textId="77777777" w:rsidR="00FE354F" w:rsidRPr="00005105" w:rsidRDefault="00FE354F" w:rsidP="00FE354F">
      <w:pPr>
        <w:rPr>
          <w:i/>
        </w:rPr>
      </w:pPr>
      <w:r w:rsidRPr="00005105">
        <w:rPr>
          <w:i/>
        </w:rPr>
        <w:t>Variables:</w:t>
      </w:r>
    </w:p>
    <w:p w14:paraId="4E6E8D55" w14:textId="5EB99471" w:rsidR="004B7944" w:rsidRPr="00872C38" w:rsidRDefault="004B7944" w:rsidP="004B7944">
      <w:pPr>
        <w:rPr>
          <w:sz w:val="20"/>
          <w:szCs w:val="20"/>
        </w:rPr>
      </w:pPr>
      <w:r w:rsidRPr="00872C38">
        <w:rPr>
          <w:sz w:val="20"/>
          <w:szCs w:val="20"/>
        </w:rPr>
        <w:t>Other variables remain same as question 1, except:</w:t>
      </w:r>
    </w:p>
    <w:p w14:paraId="1C237458" w14:textId="56475A1E" w:rsidR="001E4527" w:rsidRPr="00872C38" w:rsidRDefault="00000000" w:rsidP="001E452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VNewApps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t∈X </m:t>
            </m:r>
          </m:sub>
        </m:sSub>
      </m:oMath>
      <w:r w:rsidR="001E4527" w:rsidRPr="00872C38">
        <w:rPr>
          <w:rFonts w:hint="eastAsia"/>
          <w:sz w:val="20"/>
          <w:szCs w:val="20"/>
        </w:rPr>
        <w:t xml:space="preserve"> </w:t>
      </w:r>
      <w:r w:rsidR="001E4527" w:rsidRPr="00872C38">
        <w:rPr>
          <w:sz w:val="20"/>
          <w:szCs w:val="20"/>
        </w:rPr>
        <w:t xml:space="preserve">Binary </w:t>
      </w:r>
      <w:r w:rsidR="001E4527" w:rsidRPr="00872C38">
        <w:rPr>
          <w:rFonts w:hint="eastAsia"/>
          <w:sz w:val="20"/>
          <w:szCs w:val="20"/>
        </w:rPr>
        <w:t>valuable</w:t>
      </w:r>
      <w:r w:rsidR="001E4527" w:rsidRPr="00872C38">
        <w:rPr>
          <w:sz w:val="20"/>
          <w:szCs w:val="20"/>
        </w:rPr>
        <w:t>, 1 if the time t and t-1 and t+1 are selected as operation hours.</w:t>
      </w:r>
    </w:p>
    <w:p w14:paraId="1754B706" w14:textId="400CF1AE" w:rsidR="003508AA" w:rsidRPr="00872C38" w:rsidRDefault="00000000" w:rsidP="003508A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VNewApp1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t∈T </m:t>
            </m:r>
          </m:sub>
        </m:sSub>
      </m:oMath>
      <w:r w:rsidR="003508AA" w:rsidRPr="00872C38">
        <w:rPr>
          <w:rFonts w:hint="eastAsia"/>
          <w:sz w:val="20"/>
          <w:szCs w:val="20"/>
        </w:rPr>
        <w:t xml:space="preserve"> </w:t>
      </w:r>
      <w:r w:rsidR="003508AA" w:rsidRPr="00872C38">
        <w:rPr>
          <w:sz w:val="20"/>
          <w:szCs w:val="20"/>
        </w:rPr>
        <w:t xml:space="preserve">Binary </w:t>
      </w:r>
      <w:r w:rsidR="003508AA" w:rsidRPr="00872C38">
        <w:rPr>
          <w:rFonts w:hint="eastAsia"/>
          <w:sz w:val="20"/>
          <w:szCs w:val="20"/>
        </w:rPr>
        <w:t>valuable</w:t>
      </w:r>
      <w:r w:rsidR="003508AA" w:rsidRPr="00872C38">
        <w:rPr>
          <w:sz w:val="20"/>
          <w:szCs w:val="20"/>
        </w:rPr>
        <w:t xml:space="preserve">, 1 </w:t>
      </w:r>
      <w:r w:rsidR="003508AA" w:rsidRPr="00872C38">
        <w:rPr>
          <w:rFonts w:hint="eastAsia"/>
          <w:sz w:val="20"/>
          <w:szCs w:val="20"/>
        </w:rPr>
        <w:t xml:space="preserve">present </w:t>
      </w:r>
      <w:r w:rsidR="003508AA" w:rsidRPr="00872C38">
        <w:rPr>
          <w:sz w:val="20"/>
          <w:szCs w:val="20"/>
        </w:rPr>
        <w:t xml:space="preserve">the time t selected </w:t>
      </w:r>
      <w:r w:rsidR="003508AA" w:rsidRPr="00872C38">
        <w:rPr>
          <w:rFonts w:hint="eastAsia"/>
          <w:sz w:val="20"/>
          <w:szCs w:val="20"/>
        </w:rPr>
        <w:t xml:space="preserve">at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VNewApps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t∈X </m:t>
            </m:r>
          </m:sub>
        </m:sSub>
      </m:oMath>
      <w:r w:rsidR="003508AA" w:rsidRPr="00872C38">
        <w:rPr>
          <w:sz w:val="20"/>
          <w:szCs w:val="20"/>
        </w:rPr>
        <w:t>.</w:t>
      </w:r>
    </w:p>
    <w:p w14:paraId="7AA0D7BD" w14:textId="330CE305" w:rsidR="003508AA" w:rsidRPr="00872C38" w:rsidRDefault="00000000" w:rsidP="003508A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VNewApp2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t∈T </m:t>
            </m:r>
          </m:sub>
        </m:sSub>
      </m:oMath>
      <w:r w:rsidR="003508AA" w:rsidRPr="00872C38">
        <w:rPr>
          <w:rFonts w:hint="eastAsia"/>
          <w:sz w:val="20"/>
          <w:szCs w:val="20"/>
        </w:rPr>
        <w:t xml:space="preserve"> </w:t>
      </w:r>
      <w:r w:rsidR="003508AA" w:rsidRPr="00872C38">
        <w:rPr>
          <w:sz w:val="20"/>
          <w:szCs w:val="20"/>
        </w:rPr>
        <w:t xml:space="preserve">Binary </w:t>
      </w:r>
      <w:r w:rsidR="003508AA" w:rsidRPr="00872C38">
        <w:rPr>
          <w:rFonts w:hint="eastAsia"/>
          <w:sz w:val="20"/>
          <w:szCs w:val="20"/>
        </w:rPr>
        <w:t>valuable</w:t>
      </w:r>
      <w:r w:rsidR="003508AA" w:rsidRPr="00872C38">
        <w:rPr>
          <w:sz w:val="20"/>
          <w:szCs w:val="20"/>
        </w:rPr>
        <w:t xml:space="preserve">, 1 </w:t>
      </w:r>
      <w:r w:rsidR="003508AA" w:rsidRPr="00872C38">
        <w:rPr>
          <w:rFonts w:hint="eastAsia"/>
          <w:sz w:val="20"/>
          <w:szCs w:val="20"/>
        </w:rPr>
        <w:t xml:space="preserve">present </w:t>
      </w:r>
      <w:r w:rsidR="003508AA" w:rsidRPr="00872C38">
        <w:rPr>
          <w:sz w:val="20"/>
          <w:szCs w:val="20"/>
        </w:rPr>
        <w:t xml:space="preserve">the time t + 1 selected </w:t>
      </w:r>
      <w:r w:rsidR="003508AA" w:rsidRPr="00872C38">
        <w:rPr>
          <w:rFonts w:hint="eastAsia"/>
          <w:sz w:val="20"/>
          <w:szCs w:val="20"/>
        </w:rPr>
        <w:t xml:space="preserve">at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VNewApps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t∈X </m:t>
            </m:r>
          </m:sub>
        </m:sSub>
      </m:oMath>
    </w:p>
    <w:p w14:paraId="658B73D6" w14:textId="5E18E3BA" w:rsidR="00594B9E" w:rsidRPr="00872C38" w:rsidRDefault="00000000" w:rsidP="003508A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VNewApp3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t∈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sub>
        </m:sSub>
      </m:oMath>
      <w:r w:rsidR="003508AA" w:rsidRPr="00872C38">
        <w:rPr>
          <w:rFonts w:hint="eastAsia"/>
          <w:sz w:val="20"/>
          <w:szCs w:val="20"/>
        </w:rPr>
        <w:t xml:space="preserve"> </w:t>
      </w:r>
      <w:r w:rsidR="003508AA" w:rsidRPr="00872C38">
        <w:rPr>
          <w:sz w:val="20"/>
          <w:szCs w:val="20"/>
        </w:rPr>
        <w:t xml:space="preserve">Binary </w:t>
      </w:r>
      <w:r w:rsidR="003508AA" w:rsidRPr="00872C38">
        <w:rPr>
          <w:rFonts w:hint="eastAsia"/>
          <w:sz w:val="20"/>
          <w:szCs w:val="20"/>
        </w:rPr>
        <w:t>valuable</w:t>
      </w:r>
      <w:r w:rsidR="003508AA" w:rsidRPr="00872C38">
        <w:rPr>
          <w:sz w:val="20"/>
          <w:szCs w:val="20"/>
        </w:rPr>
        <w:t xml:space="preserve">, 1 </w:t>
      </w:r>
      <w:r w:rsidR="003508AA" w:rsidRPr="00872C38">
        <w:rPr>
          <w:rFonts w:hint="eastAsia"/>
          <w:sz w:val="20"/>
          <w:szCs w:val="20"/>
        </w:rPr>
        <w:t xml:space="preserve">present </w:t>
      </w:r>
      <w:r w:rsidR="003508AA" w:rsidRPr="00872C38">
        <w:rPr>
          <w:sz w:val="20"/>
          <w:szCs w:val="20"/>
        </w:rPr>
        <w:t xml:space="preserve">the time t - 1 selected </w:t>
      </w:r>
      <w:r w:rsidR="003508AA" w:rsidRPr="00872C38">
        <w:rPr>
          <w:rFonts w:hint="eastAsia"/>
          <w:sz w:val="20"/>
          <w:szCs w:val="20"/>
        </w:rPr>
        <w:t xml:space="preserve">at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VNewApps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t∈X </m:t>
            </m:r>
          </m:sub>
        </m:sSub>
      </m:oMath>
    </w:p>
    <w:p w14:paraId="1080AC70" w14:textId="3ECCB3F7" w:rsidR="001E4527" w:rsidRPr="00872C38" w:rsidRDefault="00000000" w:rsidP="004B794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VNewSum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t∈T </m:t>
            </m:r>
          </m:sub>
        </m:sSub>
      </m:oMath>
      <w:r w:rsidR="00594B9E" w:rsidRPr="00872C38">
        <w:rPr>
          <w:rFonts w:hint="eastAsia"/>
          <w:sz w:val="20"/>
          <w:szCs w:val="20"/>
        </w:rPr>
        <w:t xml:space="preserve"> </w:t>
      </w:r>
      <w:r w:rsidR="00594B9E" w:rsidRPr="00872C38">
        <w:rPr>
          <w:sz w:val="20"/>
          <w:szCs w:val="20"/>
        </w:rPr>
        <w:t xml:space="preserve"> </w:t>
      </w:r>
      <w:r w:rsidR="00594B9E" w:rsidRPr="00872C38">
        <w:rPr>
          <w:rFonts w:hint="eastAsia"/>
          <w:sz w:val="20"/>
          <w:szCs w:val="20"/>
        </w:rPr>
        <w:t xml:space="preserve">combination of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VNewApp1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t∈T </m:t>
            </m:r>
          </m:sub>
        </m:sSub>
        <m:r>
          <w:rPr>
            <w:rFonts w:ascii="Cambria Math" w:hAnsi="Cambria Math"/>
            <w:sz w:val="20"/>
            <w:szCs w:val="20"/>
          </w:rPr>
          <m:t>and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VNewApp2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t∈T </m:t>
            </m:r>
          </m:sub>
        </m:sSub>
        <m:r>
          <w:rPr>
            <w:rFonts w:ascii="Cambria Math" w:hAnsi="Cambria Math"/>
            <w:sz w:val="20"/>
            <w:szCs w:val="20"/>
          </w:rPr>
          <m:t>and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VNewApp3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t∈T 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lb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= 0</m:t>
        </m:r>
      </m:oMath>
      <w:r w:rsidR="00594B9E" w:rsidRPr="00872C38">
        <w:rPr>
          <w:sz w:val="20"/>
          <w:szCs w:val="20"/>
        </w:rPr>
        <w:t xml:space="preserve"> </w:t>
      </w:r>
    </w:p>
    <w:p w14:paraId="4E20E4A5" w14:textId="5EF06694" w:rsidR="00594B9E" w:rsidRPr="00005105" w:rsidRDefault="00594B9E" w:rsidP="004B7944"/>
    <w:p w14:paraId="479C3766" w14:textId="4F0612A7" w:rsidR="00594B9E" w:rsidRPr="00005105" w:rsidRDefault="00594B9E" w:rsidP="004B7944"/>
    <w:p w14:paraId="66B5CE18" w14:textId="7BE54563" w:rsidR="00594B9E" w:rsidRDefault="00594B9E" w:rsidP="004B7944"/>
    <w:p w14:paraId="25A3D99B" w14:textId="19DFE5DA" w:rsidR="00872C38" w:rsidRDefault="00872C38" w:rsidP="004B7944"/>
    <w:p w14:paraId="3D81AE2B" w14:textId="33037686" w:rsidR="00872C38" w:rsidRDefault="00872C38" w:rsidP="004B7944"/>
    <w:p w14:paraId="6D1F354C" w14:textId="77777777" w:rsidR="00872C38" w:rsidRPr="00005105" w:rsidRDefault="00872C38" w:rsidP="004B7944"/>
    <w:p w14:paraId="2B9924CA" w14:textId="77777777" w:rsidR="00FE354F" w:rsidRPr="00005105" w:rsidRDefault="00FE354F" w:rsidP="00FE354F">
      <w:r w:rsidRPr="00005105">
        <w:rPr>
          <w:u w:val="single"/>
        </w:rPr>
        <w:t>Problem formulation</w:t>
      </w:r>
      <w:r w:rsidRPr="00005105">
        <w:t>:</w:t>
      </w:r>
    </w:p>
    <w:p w14:paraId="65872726" w14:textId="76C0EAA9" w:rsidR="00594B9E" w:rsidRPr="00872C38" w:rsidRDefault="00594B9E" w:rsidP="00FE354F">
      <w:pPr>
        <w:rPr>
          <w:sz w:val="20"/>
          <w:szCs w:val="20"/>
          <w:lang w:eastAsia="zh-CN"/>
        </w:rPr>
      </w:pPr>
      <w:r w:rsidRPr="00872C38">
        <w:rPr>
          <w:sz w:val="20"/>
          <w:szCs w:val="20"/>
          <w:lang w:eastAsia="zh-CN"/>
        </w:rPr>
        <w:t>P</w:t>
      </w:r>
      <w:r w:rsidRPr="00872C38">
        <w:rPr>
          <w:rFonts w:hint="eastAsia"/>
          <w:sz w:val="20"/>
          <w:szCs w:val="20"/>
          <w:lang w:eastAsia="zh-CN"/>
        </w:rPr>
        <w:t>roblem formulation is basically same as question</w:t>
      </w:r>
      <w:r w:rsidRPr="00872C38">
        <w:rPr>
          <w:sz w:val="20"/>
          <w:szCs w:val="20"/>
          <w:lang w:eastAsia="zh-CN"/>
        </w:rPr>
        <w:t xml:space="preserve"> 1, </w:t>
      </w:r>
      <w:r w:rsidRPr="00872C38">
        <w:rPr>
          <w:rFonts w:hint="eastAsia"/>
          <w:sz w:val="20"/>
          <w:szCs w:val="20"/>
          <w:lang w:eastAsia="zh-CN"/>
        </w:rPr>
        <w:t xml:space="preserve">anything new will be </w:t>
      </w:r>
      <w:r w:rsidR="00A17C69" w:rsidRPr="00872C38">
        <w:rPr>
          <w:color w:val="4472C4" w:themeColor="accent5"/>
          <w:sz w:val="20"/>
          <w:szCs w:val="20"/>
          <w:lang w:eastAsia="zh-CN"/>
        </w:rPr>
        <w:t>coloured</w:t>
      </w:r>
      <w:r w:rsidRPr="00872C38">
        <w:rPr>
          <w:sz w:val="20"/>
          <w:szCs w:val="20"/>
          <w:lang w:eastAsia="zh-CN"/>
        </w:rPr>
        <w:t>.</w:t>
      </w:r>
    </w:p>
    <w:p w14:paraId="4A5B8A96" w14:textId="0747585D" w:rsidR="00594B9E" w:rsidRPr="00872C38" w:rsidRDefault="00000000" w:rsidP="00594B9E">
      <w:pPr>
        <w:rPr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  <m:t>VBuyActual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  <m:t>VSellActual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t∈T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  <m:t>VBuyActual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0"/>
                          <w:szCs w:val="20"/>
                          <w:lang w:eastAsia="zh-CN"/>
                        </w:rPr>
                        <m:t>bu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0"/>
                          <w:szCs w:val="20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  <m:t xml:space="preserve">t 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) - (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t∈T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VSellActual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sell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0"/>
                              <w:szCs w:val="20"/>
                              <w:lang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 xml:space="preserve">t 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)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nary>
            </m:e>
          </m:func>
        </m:oMath>
      </m:oMathPara>
    </w:p>
    <w:p w14:paraId="72F0DA9F" w14:textId="236D97DD" w:rsidR="005D441E" w:rsidRPr="00872C38" w:rsidRDefault="005D441E" w:rsidP="00594B9E">
      <w:pPr>
        <w:rPr>
          <w:i/>
          <w:color w:val="4472C4" w:themeColor="accent5"/>
          <w:sz w:val="20"/>
          <w:szCs w:val="20"/>
          <w:lang w:eastAsia="zh-C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0"/>
              <w:szCs w:val="20"/>
            </w:rPr>
            <m:t xml:space="preserve">s.t.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t∈</m:t>
              </m:r>
              <m:r>
                <w:rPr>
                  <w:rFonts w:ascii="Cambria Math" w:hAnsi="Cambria Math" w:hint="eastAsia"/>
                  <w:color w:val="4472C4" w:themeColor="accent5"/>
                  <w:sz w:val="20"/>
                  <w:szCs w:val="20"/>
                  <w:lang w:eastAsia="zh-CN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VNewApps</m:t>
                  </m:r>
                </m:e>
                <m:sub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  <w:lang w:eastAsia="zh-CN"/>
                    </w:rPr>
                    <m:t xml:space="preserve">t </m:t>
                  </m:r>
                </m:sub>
              </m:s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 xml:space="preserve"> = 1</m:t>
              </m:r>
            </m:e>
          </m:nary>
        </m:oMath>
      </m:oMathPara>
    </w:p>
    <w:p w14:paraId="3E67BF91" w14:textId="3BF3B203" w:rsidR="005D441E" w:rsidRPr="00872C38" w:rsidRDefault="00000000" w:rsidP="00594B9E">
      <w:pPr>
        <w:rPr>
          <w:i/>
          <w:color w:val="4472C4" w:themeColor="accent5"/>
          <w:sz w:val="20"/>
          <w:szCs w:val="20"/>
          <w:lang w:eastAsia="zh-C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t∈</m:t>
              </m:r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VNewApp1</m:t>
                  </m:r>
                </m:e>
                <m:sub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  <w:lang w:eastAsia="zh-CN"/>
                    </w:rPr>
                    <m:t xml:space="preserve">t </m:t>
                  </m:r>
                </m:sub>
              </m:s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 xml:space="preserve"> = 1</m:t>
              </m:r>
            </m:e>
          </m:nary>
        </m:oMath>
      </m:oMathPara>
    </w:p>
    <w:p w14:paraId="131D4F36" w14:textId="309E3CA6" w:rsidR="005D441E" w:rsidRPr="00872C38" w:rsidRDefault="00000000" w:rsidP="005D441E">
      <w:pPr>
        <w:rPr>
          <w:i/>
          <w:color w:val="4472C4" w:themeColor="accent5"/>
          <w:sz w:val="20"/>
          <w:szCs w:val="20"/>
          <w:lang w:eastAsia="zh-C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t∈</m:t>
              </m:r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VNewApp2</m:t>
                  </m:r>
                </m:e>
                <m:sub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  <w:lang w:eastAsia="zh-CN"/>
                    </w:rPr>
                    <m:t xml:space="preserve">t </m:t>
                  </m:r>
                </m:sub>
              </m:s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 xml:space="preserve"> = 1</m:t>
              </m:r>
            </m:e>
          </m:nary>
        </m:oMath>
      </m:oMathPara>
    </w:p>
    <w:p w14:paraId="526461A7" w14:textId="546A856C" w:rsidR="005D441E" w:rsidRPr="00872C38" w:rsidRDefault="00000000" w:rsidP="005D441E">
      <w:pPr>
        <w:rPr>
          <w:i/>
          <w:color w:val="4472C4" w:themeColor="accent5"/>
          <w:sz w:val="20"/>
          <w:szCs w:val="20"/>
          <w:lang w:eastAsia="zh-C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t∈</m:t>
              </m:r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VNewApp3</m:t>
                  </m:r>
                </m:e>
                <m:sub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  <w:lang w:eastAsia="zh-CN"/>
                    </w:rPr>
                    <m:t xml:space="preserve">t </m:t>
                  </m:r>
                </m:sub>
              </m:s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 xml:space="preserve"> = 1</m:t>
              </m:r>
            </m:e>
          </m:nary>
        </m:oMath>
      </m:oMathPara>
    </w:p>
    <w:p w14:paraId="61BCE8AA" w14:textId="09D43FB0" w:rsidR="005D441E" w:rsidRPr="00872C38" w:rsidRDefault="00000000" w:rsidP="005D441E">
      <w:pPr>
        <w:rPr>
          <w:i/>
          <w:color w:val="4472C4" w:themeColor="accent5"/>
          <w:sz w:val="20"/>
          <w:szCs w:val="20"/>
          <w:lang w:eastAsia="zh-C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t∈</m:t>
              </m:r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VNewAppSum</m:t>
                  </m:r>
                </m:e>
                <m:sub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  <w:lang w:eastAsia="zh-CN"/>
                    </w:rPr>
                    <m:t xml:space="preserve">t </m:t>
                  </m:r>
                </m:sub>
              </m:s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 xml:space="preserve"> = 3</m:t>
              </m:r>
            </m:e>
          </m:nary>
        </m:oMath>
      </m:oMathPara>
    </w:p>
    <w:p w14:paraId="2E9BF345" w14:textId="47E7B83D" w:rsidR="005D441E" w:rsidRPr="00872C38" w:rsidRDefault="00000000" w:rsidP="005D441E">
      <w:pPr>
        <w:rPr>
          <w:i/>
          <w:color w:val="4472C4" w:themeColor="accent5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VNewApp1</m:t>
              </m:r>
            </m:e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 xml:space="preserve"> = </m:t>
          </m:r>
          <m:sSub>
            <m:sSubPr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VNewApps</m:t>
              </m:r>
            </m:e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</w:rPr>
            <m:t xml:space="preserve">  ∀t∈X  </m:t>
          </m:r>
        </m:oMath>
      </m:oMathPara>
    </w:p>
    <w:p w14:paraId="3C1CF13E" w14:textId="40330776" w:rsidR="005D441E" w:rsidRPr="00872C38" w:rsidRDefault="00000000" w:rsidP="005D441E">
      <w:pPr>
        <w:rPr>
          <w:i/>
          <w:color w:val="4472C4" w:themeColor="accent5"/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VNewApp2</m:t>
              </m:r>
            </m:e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 xml:space="preserve">t+1 </m:t>
              </m:r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 xml:space="preserve"> = </m:t>
          </m:r>
          <m:sSub>
            <m:sSubPr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VNewApps</m:t>
              </m:r>
            </m:e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</w:rPr>
            <m:t xml:space="preserve">  ∀t∈X  </m:t>
          </m:r>
        </m:oMath>
      </m:oMathPara>
    </w:p>
    <w:p w14:paraId="424E1079" w14:textId="4182EFDE" w:rsidR="005D441E" w:rsidRPr="00872C38" w:rsidRDefault="00000000" w:rsidP="005D441E">
      <w:pPr>
        <w:rPr>
          <w:i/>
          <w:color w:val="4472C4" w:themeColor="accent5"/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VNewApp3</m:t>
              </m:r>
            </m:e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 xml:space="preserve">t-1 </m:t>
              </m:r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 xml:space="preserve"> = </m:t>
          </m:r>
          <m:sSub>
            <m:sSubPr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VNewApps</m:t>
              </m:r>
            </m:e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</w:rPr>
            <m:t xml:space="preserve">  ∀t∈X  </m:t>
          </m:r>
        </m:oMath>
      </m:oMathPara>
    </w:p>
    <w:p w14:paraId="4503681B" w14:textId="035196E9" w:rsidR="005D441E" w:rsidRPr="00872C38" w:rsidRDefault="00000000" w:rsidP="005D441E">
      <w:pPr>
        <w:rPr>
          <w:i/>
          <w:color w:val="4472C4" w:themeColor="accent5"/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VNewAppSum</m:t>
              </m:r>
            </m:e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 xml:space="preserve"> = </m:t>
          </m:r>
          <m:sSub>
            <m:sSubPr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VNewApp1</m:t>
              </m:r>
            </m:e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</w:rPr>
            <m:t xml:space="preserve">∨ </m:t>
          </m:r>
          <m:sSub>
            <m:sSubPr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VNewApp2</m:t>
              </m:r>
            </m:e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 xml:space="preserve">t </m:t>
              </m:r>
            </m:sub>
          </m:sSub>
          <m:sSub>
            <m:sSubPr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 xml:space="preserve">∨ 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VNewApp3</m:t>
              </m:r>
            </m:e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</w:rPr>
            <m:t xml:space="preserve">  ∀t∈T</m:t>
          </m:r>
        </m:oMath>
      </m:oMathPara>
    </w:p>
    <w:p w14:paraId="4A8154D6" w14:textId="2C671062" w:rsidR="00594B9E" w:rsidRPr="00872C38" w:rsidRDefault="00594B9E" w:rsidP="00594B9E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32C49CF9" w14:textId="7F72B3EC" w:rsidR="00815DC9" w:rsidRPr="00872C38" w:rsidRDefault="00815DC9" w:rsidP="00815DC9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eastAsia="zh-CN"/>
            </w:rPr>
            <m:t>big-M = 50</m:t>
          </m:r>
          <m:r>
            <w:rPr>
              <w:rFonts w:ascii="Cambria Math" w:hAnsi="Cambria Math"/>
              <w:sz w:val="20"/>
              <w:szCs w:val="20"/>
            </w:rPr>
            <m:t xml:space="preserve">  </m:t>
          </m:r>
        </m:oMath>
      </m:oMathPara>
    </w:p>
    <w:p w14:paraId="3BC6DD7D" w14:textId="77777777" w:rsidR="00815DC9" w:rsidRPr="00872C38" w:rsidRDefault="00000000" w:rsidP="00815DC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VisBuy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= ¬ 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VisBuySellMid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∨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VisSell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)   ∀t∈T  </m:t>
          </m:r>
        </m:oMath>
      </m:oMathPara>
    </w:p>
    <w:p w14:paraId="572BE6DD" w14:textId="77777777" w:rsidR="00815DC9" w:rsidRPr="00872C38" w:rsidRDefault="00000000" w:rsidP="00815DC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VBuyActual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m:t>big-M</m:t>
          </m:r>
          <m:r>
            <w:rPr>
              <w:rFonts w:ascii="Cambria Math" w:hAnsi="Cambria Math"/>
              <w:sz w:val="20"/>
              <w:szCs w:val="20"/>
            </w:rPr>
            <m:t xml:space="preserve"> *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VisBuy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∀t∈T        </m:t>
          </m:r>
        </m:oMath>
      </m:oMathPara>
    </w:p>
    <w:p w14:paraId="4A44A00D" w14:textId="77777777" w:rsidR="00815DC9" w:rsidRPr="00872C38" w:rsidRDefault="00000000" w:rsidP="00815DC9">
      <w:pPr>
        <w:rPr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VBuyActual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VBuy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∀t∈T        </m:t>
          </m:r>
        </m:oMath>
      </m:oMathPara>
    </w:p>
    <w:p w14:paraId="45BCDE8D" w14:textId="77777777" w:rsidR="00815DC9" w:rsidRPr="00872C38" w:rsidRDefault="00815DC9" w:rsidP="00815DC9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VBuy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-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VBuyActual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m:t xml:space="preserve">big-M </m:t>
          </m:r>
          <m:r>
            <w:rPr>
              <w:rFonts w:ascii="Cambria Math" w:hAnsi="Cambria Math"/>
              <w:sz w:val="20"/>
              <w:szCs w:val="20"/>
            </w:rPr>
            <m:t xml:space="preserve">* (1-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VisBuy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)  ∀t∈T                               </m:t>
          </m:r>
        </m:oMath>
      </m:oMathPara>
    </w:p>
    <w:p w14:paraId="79B29A2A" w14:textId="77777777" w:rsidR="00815DC9" w:rsidRPr="00872C38" w:rsidRDefault="00000000" w:rsidP="00815DC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VSellActual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m:t>big-M</m:t>
          </m:r>
          <m:r>
            <w:rPr>
              <w:rFonts w:ascii="Cambria Math" w:hAnsi="Cambria Math"/>
              <w:sz w:val="20"/>
              <w:szCs w:val="20"/>
            </w:rPr>
            <m:t xml:space="preserve"> *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VisSell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∀t∈T                                </m:t>
          </m:r>
        </m:oMath>
      </m:oMathPara>
    </w:p>
    <w:p w14:paraId="53D14062" w14:textId="77777777" w:rsidR="00815DC9" w:rsidRPr="00872C38" w:rsidRDefault="00000000" w:rsidP="00815DC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VSellActual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VSell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∀t∈T                              </m:t>
          </m:r>
        </m:oMath>
      </m:oMathPara>
    </w:p>
    <w:p w14:paraId="1D9FC4A6" w14:textId="77777777" w:rsidR="00815DC9" w:rsidRPr="00872C38" w:rsidRDefault="00000000" w:rsidP="00815DC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VSell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-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VSellActual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m:t xml:space="preserve">big-M </m:t>
          </m:r>
          <m:r>
            <w:rPr>
              <w:rFonts w:ascii="Cambria Math" w:hAnsi="Cambria Math"/>
              <w:sz w:val="20"/>
              <w:szCs w:val="20"/>
            </w:rPr>
            <m:t xml:space="preserve">*  (1 -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VisSell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)  ∀t∈T                              </m:t>
          </m:r>
        </m:oMath>
      </m:oMathPara>
    </w:p>
    <w:p w14:paraId="141F2F90" w14:textId="77777777" w:rsidR="00815DC9" w:rsidRPr="00872C38" w:rsidRDefault="00000000" w:rsidP="00815DC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  <w:szCs w:val="18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  <w:lang w:eastAsia="zh-C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eastAsia="zh-CN"/>
                </w:rPr>
                <m:t>ppsCost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eastAsia="zh-CN"/>
                </w:rPr>
                <m:t>VptPlusActual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eastAsia="zh-CN"/>
                </w:rPr>
                <m:t>VSellActual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color w:val="4472C4" w:themeColor="accent5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5"/>
                  <w:sz w:val="18"/>
                  <w:szCs w:val="18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  <w:sz w:val="18"/>
                  <w:szCs w:val="18"/>
                </w:rPr>
                <m:t>VNewAppSum</m:t>
              </m:r>
            </m:e>
            <m:sub>
              <m:r>
                <w:rPr>
                  <w:rFonts w:ascii="Cambria Math" w:hAnsi="Cambria Math"/>
                  <w:color w:val="4472C4" w:themeColor="accent5"/>
                  <w:sz w:val="18"/>
                  <w:szCs w:val="18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eastAsia="zh-CN"/>
                </w:rPr>
                <m:t>VSolar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eastAsia="zh-CN"/>
                </w:rPr>
                <m:t>VBuyActual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∀t∈T                           </m:t>
          </m:r>
        </m:oMath>
      </m:oMathPara>
    </w:p>
    <w:p w14:paraId="0B707072" w14:textId="77777777" w:rsidR="00815DC9" w:rsidRPr="00872C38" w:rsidRDefault="00815DC9" w:rsidP="00815DC9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  <w:lang w:eastAsia="zh-C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ppsCost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VNewAppSum</m:t>
              </m:r>
            </m:e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&lt;=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VSolar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VBuyActual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∀t∈T </m:t>
          </m:r>
        </m:oMath>
      </m:oMathPara>
    </w:p>
    <w:p w14:paraId="40BB65D5" w14:textId="77777777" w:rsidR="00815DC9" w:rsidRPr="00872C38" w:rsidRDefault="00000000" w:rsidP="00815DC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VSolar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hint="eastAsia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  <w:lang w:eastAsia="zh-CN"/>
                </w:rPr>
                <m:t>solarGen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∀t∈T                                    </m:t>
          </m:r>
        </m:oMath>
      </m:oMathPara>
    </w:p>
    <w:p w14:paraId="703E6355" w14:textId="77777777" w:rsidR="00815DC9" w:rsidRPr="00872C38" w:rsidRDefault="00000000" w:rsidP="00815DC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VptPlus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VptMinus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VptPlusActual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= 0  </m:t>
          </m:r>
          <m:r>
            <w:rPr>
              <w:rFonts w:ascii="Cambria Math" w:hAnsi="Cambria Math"/>
              <w:sz w:val="20"/>
              <w:szCs w:val="20"/>
            </w:rPr>
            <m:t>∀t s.t. ( t∈T∧t∉EV)</m:t>
          </m:r>
        </m:oMath>
      </m:oMathPara>
    </w:p>
    <w:p w14:paraId="2475B49C" w14:textId="028CA87B" w:rsidR="00815DC9" w:rsidRPr="00872C38" w:rsidRDefault="00000000" w:rsidP="00815DC9">
      <w:pPr>
        <w:rPr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</m:t>
              </m:r>
              <m:r>
                <w:rPr>
                  <w:rFonts w:ascii="Cambria Math" w:hAnsi="Cambria Math" w:hint="eastAsia"/>
                  <w:sz w:val="20"/>
                  <w:szCs w:val="20"/>
                  <w:lang w:eastAsia="zh-CN"/>
                </w:rPr>
                <m:t>Soc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= 0  </m:t>
          </m:r>
          <m:r>
            <w:rPr>
              <w:rFonts w:ascii="Cambria Math" w:hAnsi="Cambria Math"/>
              <w:sz w:val="20"/>
              <w:szCs w:val="20"/>
            </w:rPr>
            <m:t>∀t s.t.  (t∈T)∧(t∉EV)∧(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t ≠min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EV</m:t>
              </m:r>
            </m:e>
          </m:d>
          <m:r>
            <w:rPr>
              <w:rFonts w:ascii="Cambria Math" w:hAnsi="Cambria Math"/>
              <w:sz w:val="20"/>
              <w:szCs w:val="20"/>
              <w:lang w:eastAsia="zh-CN"/>
            </w:rPr>
            <m:t>)</m:t>
          </m:r>
          <m:r>
            <w:rPr>
              <w:rFonts w:ascii="Cambria Math" w:hAnsi="Cambria Math"/>
              <w:sz w:val="20"/>
              <w:szCs w:val="20"/>
            </w:rPr>
            <m:t>∧(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t ≠max(</m:t>
          </m:r>
          <m:r>
            <w:rPr>
              <w:rFonts w:ascii="Cambria Math" w:hAnsi="Cambria Math"/>
              <w:sz w:val="20"/>
              <w:szCs w:val="20"/>
            </w:rPr>
            <m:t>EV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>) + 1)</m:t>
          </m:r>
        </m:oMath>
      </m:oMathPara>
    </w:p>
    <w:p w14:paraId="529E7A8B" w14:textId="77777777" w:rsidR="00815DC9" w:rsidRPr="00872C38" w:rsidRDefault="00000000" w:rsidP="00815DC9">
      <w:pPr>
        <w:rPr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</m:t>
              </m:r>
              <m:r>
                <w:rPr>
                  <w:rFonts w:ascii="Cambria Math" w:hAnsi="Cambria Math" w:hint="eastAsia"/>
                  <w:sz w:val="20"/>
                  <w:szCs w:val="20"/>
                  <w:lang w:eastAsia="zh-CN"/>
                </w:rPr>
                <m:t>Soc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min(</m:t>
              </m:r>
              <m:r>
                <w:rPr>
                  <w:rFonts w:ascii="Cambria Math" w:hAnsi="Cambria Math"/>
                  <w:sz w:val="20"/>
                  <w:szCs w:val="20"/>
                </w:rPr>
                <m:t>EV</m:t>
              </m:r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)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= 30</m:t>
          </m:r>
        </m:oMath>
      </m:oMathPara>
    </w:p>
    <w:p w14:paraId="24D01757" w14:textId="77777777" w:rsidR="00815DC9" w:rsidRPr="00872C38" w:rsidRDefault="00000000" w:rsidP="00815DC9">
      <w:pPr>
        <w:rPr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</m:t>
              </m:r>
              <m:r>
                <w:rPr>
                  <w:rFonts w:ascii="Cambria Math" w:hAnsi="Cambria Math" w:hint="eastAsia"/>
                  <w:sz w:val="20"/>
                  <w:szCs w:val="20"/>
                  <w:lang w:eastAsia="zh-CN"/>
                </w:rPr>
                <m:t>Soc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max(</m:t>
              </m:r>
              <m:r>
                <w:rPr>
                  <w:rFonts w:ascii="Cambria Math" w:hAnsi="Cambria Math"/>
                  <w:sz w:val="20"/>
                  <w:szCs w:val="20"/>
                </w:rPr>
                <m:t>EV</m:t>
              </m:r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) + 1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= 33</m:t>
          </m:r>
        </m:oMath>
      </m:oMathPara>
    </w:p>
    <w:p w14:paraId="5E1C2D36" w14:textId="77777777" w:rsidR="00815DC9" w:rsidRPr="00872C38" w:rsidRDefault="00000000" w:rsidP="00815DC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= ¬ 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VisCDMid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∨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)   ∀t∈EV  </m:t>
          </m:r>
        </m:oMath>
      </m:oMathPara>
    </w:p>
    <w:p w14:paraId="79FF4AD4" w14:textId="77777777" w:rsidR="00815DC9" w:rsidRPr="00872C38" w:rsidRDefault="00000000" w:rsidP="00815DC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VptPlusActual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m:t>big-M</m:t>
          </m:r>
          <m:r>
            <w:rPr>
              <w:rFonts w:ascii="Cambria Math" w:hAnsi="Cambria Math"/>
              <w:sz w:val="20"/>
              <w:szCs w:val="20"/>
            </w:rPr>
            <m:t xml:space="preserve"> *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∀t∈EV            </m:t>
          </m:r>
        </m:oMath>
      </m:oMathPara>
    </w:p>
    <w:p w14:paraId="51E69B87" w14:textId="77777777" w:rsidR="00815DC9" w:rsidRPr="00872C38" w:rsidRDefault="00000000" w:rsidP="00815DC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VptPlusActual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VptPlus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∀t∈EV   </m:t>
          </m:r>
        </m:oMath>
      </m:oMathPara>
    </w:p>
    <w:p w14:paraId="16E97545" w14:textId="77777777" w:rsidR="00815DC9" w:rsidRPr="00872C38" w:rsidRDefault="00000000" w:rsidP="00815DC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VptPlus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-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VptPlusActual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= big-M * (1 -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)  ∀t∈EV                      </m:t>
          </m:r>
        </m:oMath>
      </m:oMathPara>
    </w:p>
    <w:p w14:paraId="154488C6" w14:textId="77777777" w:rsidR="00815DC9" w:rsidRPr="00872C38" w:rsidRDefault="00000000" w:rsidP="00815DC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m:t>big-M</m:t>
          </m:r>
          <m:r>
            <w:rPr>
              <w:rFonts w:ascii="Cambria Math" w:hAnsi="Cambria Math"/>
              <w:sz w:val="20"/>
              <w:szCs w:val="20"/>
            </w:rPr>
            <m:t xml:space="preserve">  *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∀t∈EV                </m:t>
          </m:r>
        </m:oMath>
      </m:oMathPara>
    </w:p>
    <w:p w14:paraId="013FC9F5" w14:textId="77777777" w:rsidR="00815DC9" w:rsidRPr="00872C38" w:rsidRDefault="00000000" w:rsidP="00815DC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VptMinus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∀t∈EV             </m:t>
          </m:r>
        </m:oMath>
      </m:oMathPara>
    </w:p>
    <w:p w14:paraId="07336E0F" w14:textId="77777777" w:rsidR="00815DC9" w:rsidRPr="00872C38" w:rsidRDefault="00000000" w:rsidP="00815DC9">
      <w:pPr>
        <w:rPr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VptMinus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-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m:t>big-M</m:t>
          </m:r>
          <m:r>
            <w:rPr>
              <w:rFonts w:ascii="Cambria Math" w:hAnsi="Cambria Math"/>
              <w:sz w:val="20"/>
              <w:szCs w:val="20"/>
            </w:rPr>
            <m:t xml:space="preserve">  *  (1 -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)  ∀t∈EV             </m:t>
          </m:r>
        </m:oMath>
      </m:oMathPara>
    </w:p>
    <w:p w14:paraId="5B11F5D0" w14:textId="77777777" w:rsidR="00815DC9" w:rsidRPr="00872C38" w:rsidRDefault="00000000" w:rsidP="00815DC9">
      <w:pPr>
        <w:rPr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</m:t>
              </m:r>
              <m:r>
                <w:rPr>
                  <w:rFonts w:ascii="Cambria Math" w:hAnsi="Cambria Math" w:hint="eastAsia"/>
                  <w:sz w:val="20"/>
                  <w:szCs w:val="20"/>
                  <w:lang w:eastAsia="zh-CN"/>
                </w:rPr>
                <m:t>Soc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t+1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</m:t>
              </m:r>
              <m:r>
                <w:rPr>
                  <w:rFonts w:ascii="Cambria Math" w:hAnsi="Cambria Math" w:hint="eastAsia"/>
                  <w:sz w:val="20"/>
                  <w:szCs w:val="20"/>
                  <w:lang w:eastAsia="zh-CN"/>
                </w:rPr>
                <m:t>Soc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+ (0.9 *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VptPlusActual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>) - 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/ 0.9) </m:t>
          </m:r>
          <m:r>
            <w:rPr>
              <w:rFonts w:ascii="Cambria Math" w:hAnsi="Cambria Math"/>
              <w:sz w:val="20"/>
              <w:szCs w:val="20"/>
            </w:rPr>
            <m:t>∀t∈EV</m:t>
          </m:r>
        </m:oMath>
      </m:oMathPara>
    </w:p>
    <w:p w14:paraId="03149275" w14:textId="3ADA58A3" w:rsidR="00FE354F" w:rsidRPr="00005105" w:rsidRDefault="00FE354F" w:rsidP="00FE354F">
      <w:pPr>
        <w:rPr>
          <w:b/>
          <w:bCs/>
          <w:lang w:val="en-US"/>
        </w:rPr>
      </w:pPr>
      <w:r w:rsidRPr="00005105">
        <w:rPr>
          <w:b/>
          <w:bCs/>
        </w:rPr>
        <w:t>Report results</w:t>
      </w:r>
      <w:r w:rsidRPr="00005105">
        <w:rPr>
          <w:b/>
          <w:bCs/>
          <w:lang w:val="en-US"/>
        </w:rPr>
        <w:t xml:space="preserve"> [5 marks]</w:t>
      </w:r>
    </w:p>
    <w:p w14:paraId="4743496D" w14:textId="03A67385" w:rsidR="00FE354F" w:rsidRPr="00005105" w:rsidRDefault="00FE354F" w:rsidP="00FE354F">
      <w:r w:rsidRPr="00005105">
        <w:t xml:space="preserve">Electricity cost of the house ($): </w:t>
      </w:r>
      <w:r w:rsidR="00E053E7" w:rsidRPr="00005105">
        <w:t>8.5</w:t>
      </w:r>
    </w:p>
    <w:p w14:paraId="7B64B9E8" w14:textId="3459EE73" w:rsidR="00FE354F" w:rsidRPr="00005105" w:rsidRDefault="00FE354F" w:rsidP="00FE354F">
      <w:r w:rsidRPr="00005105">
        <w:t>Scheduling of the new appliance:</w:t>
      </w:r>
      <w:r w:rsidR="00087195" w:rsidRPr="0000510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680"/>
        <w:gridCol w:w="680"/>
        <w:gridCol w:w="680"/>
      </w:tblGrid>
      <w:tr w:rsidR="00FE354F" w:rsidRPr="00005105" w14:paraId="614A2D70" w14:textId="77777777" w:rsidTr="00FE354F">
        <w:tc>
          <w:tcPr>
            <w:tcW w:w="662" w:type="dxa"/>
          </w:tcPr>
          <w:p w14:paraId="3A98D874" w14:textId="4A29DD25" w:rsidR="00FE354F" w:rsidRPr="00005105" w:rsidRDefault="00FE354F" w:rsidP="00FE354F">
            <w:r w:rsidRPr="00005105">
              <w:t>Hour</w:t>
            </w:r>
            <w:r w:rsidR="00BD0D29" w:rsidRPr="00005105">
              <w:t>s</w:t>
            </w:r>
          </w:p>
        </w:tc>
        <w:tc>
          <w:tcPr>
            <w:tcW w:w="680" w:type="dxa"/>
          </w:tcPr>
          <w:p w14:paraId="14B4B03C" w14:textId="6C17173F" w:rsidR="00FE354F" w:rsidRPr="00005105" w:rsidRDefault="00E053E7" w:rsidP="00FE354F">
            <w:pPr>
              <w:rPr>
                <w:lang w:eastAsia="zh-CN"/>
              </w:rPr>
            </w:pPr>
            <w:r w:rsidRPr="00005105">
              <w:rPr>
                <w:rFonts w:hint="eastAsia"/>
                <w:lang w:eastAsia="zh-CN"/>
              </w:rPr>
              <w:t>3</w:t>
            </w:r>
          </w:p>
        </w:tc>
        <w:tc>
          <w:tcPr>
            <w:tcW w:w="680" w:type="dxa"/>
          </w:tcPr>
          <w:p w14:paraId="72D9BC52" w14:textId="4CE3CB57" w:rsidR="00FE354F" w:rsidRPr="00005105" w:rsidRDefault="00E053E7" w:rsidP="00FE354F">
            <w:pPr>
              <w:rPr>
                <w:lang w:eastAsia="zh-CN"/>
              </w:rPr>
            </w:pPr>
            <w:r w:rsidRPr="00005105">
              <w:rPr>
                <w:rFonts w:hint="eastAsia"/>
                <w:lang w:eastAsia="zh-CN"/>
              </w:rPr>
              <w:t>4</w:t>
            </w:r>
          </w:p>
        </w:tc>
        <w:tc>
          <w:tcPr>
            <w:tcW w:w="680" w:type="dxa"/>
          </w:tcPr>
          <w:p w14:paraId="261A7D6B" w14:textId="59FCB853" w:rsidR="00FE354F" w:rsidRPr="00005105" w:rsidRDefault="00E053E7" w:rsidP="00FE354F">
            <w:pPr>
              <w:rPr>
                <w:lang w:eastAsia="zh-CN"/>
              </w:rPr>
            </w:pPr>
            <w:r w:rsidRPr="00005105">
              <w:rPr>
                <w:rFonts w:hint="eastAsia"/>
                <w:lang w:eastAsia="zh-CN"/>
              </w:rPr>
              <w:t>5</w:t>
            </w:r>
          </w:p>
        </w:tc>
      </w:tr>
    </w:tbl>
    <w:p w14:paraId="73FEAA77" w14:textId="77777777" w:rsidR="00BD0D29" w:rsidRPr="00005105" w:rsidRDefault="00BD0D29" w:rsidP="00FE354F"/>
    <w:p w14:paraId="65BC0461" w14:textId="484AA7D1" w:rsidR="00BD0D29" w:rsidRPr="00744A57" w:rsidRDefault="00BD0D29" w:rsidP="00BD0D29">
      <w:pPr>
        <w:rPr>
          <w:b/>
          <w:sz w:val="28"/>
          <w:szCs w:val="28"/>
        </w:rPr>
      </w:pPr>
      <w:r w:rsidRPr="00744A57">
        <w:rPr>
          <w:b/>
          <w:sz w:val="28"/>
          <w:szCs w:val="28"/>
        </w:rPr>
        <w:t>Answer to question 3 [2</w:t>
      </w:r>
      <w:r w:rsidR="001E7506" w:rsidRPr="00744A57">
        <w:rPr>
          <w:b/>
          <w:sz w:val="28"/>
          <w:szCs w:val="28"/>
        </w:rPr>
        <w:t>0</w:t>
      </w:r>
      <w:r w:rsidRPr="00744A57">
        <w:rPr>
          <w:b/>
          <w:sz w:val="28"/>
          <w:szCs w:val="28"/>
        </w:rPr>
        <w:t xml:space="preserve"> marks]</w:t>
      </w:r>
    </w:p>
    <w:p w14:paraId="7900FB90" w14:textId="77777777" w:rsidR="00BD0D29" w:rsidRPr="00005105" w:rsidRDefault="00BD0D29" w:rsidP="00BD0D29">
      <w:pPr>
        <w:rPr>
          <w:b/>
          <w:bCs/>
        </w:rPr>
      </w:pPr>
      <w:r w:rsidRPr="00005105">
        <w:rPr>
          <w:b/>
          <w:bCs/>
        </w:rPr>
        <w:lastRenderedPageBreak/>
        <w:t>Problem description [15 marks]</w:t>
      </w:r>
    </w:p>
    <w:p w14:paraId="3C3F8833" w14:textId="77777777" w:rsidR="005F63A5" w:rsidRPr="00005105" w:rsidRDefault="00BD0D29" w:rsidP="005F63A5">
      <w:pPr>
        <w:jc w:val="both"/>
      </w:pPr>
      <w:r w:rsidRPr="00005105">
        <w:t xml:space="preserve">The description of the mixed-integer linear problem should include a nomenclature and the mathematical formulation of the problem, in order to obtain full marks. </w:t>
      </w:r>
      <w:r w:rsidR="005F63A5" w:rsidRPr="00005105">
        <w:t xml:space="preserve">The nomenclature should present only the new symbols not described in question 1. </w:t>
      </w:r>
    </w:p>
    <w:p w14:paraId="56E4819C" w14:textId="6C58DECC" w:rsidR="00BD0D29" w:rsidRPr="00005105" w:rsidRDefault="00BD0D29" w:rsidP="005F63A5">
      <w:pPr>
        <w:jc w:val="both"/>
        <w:rPr>
          <w:u w:val="single"/>
        </w:rPr>
      </w:pPr>
      <w:r w:rsidRPr="00005105">
        <w:rPr>
          <w:u w:val="single"/>
        </w:rPr>
        <w:t>Nomenclature:</w:t>
      </w:r>
    </w:p>
    <w:p w14:paraId="174D109F" w14:textId="77777777" w:rsidR="00BD0D29" w:rsidRPr="00005105" w:rsidRDefault="00BD0D29" w:rsidP="00BD0D29">
      <w:pPr>
        <w:rPr>
          <w:i/>
        </w:rPr>
      </w:pPr>
      <w:r w:rsidRPr="00005105">
        <w:rPr>
          <w:i/>
        </w:rPr>
        <w:t>Indices:</w:t>
      </w:r>
    </w:p>
    <w:p w14:paraId="26835197" w14:textId="7BBA06E3" w:rsidR="003D6682" w:rsidRPr="00872C38" w:rsidRDefault="003D6682" w:rsidP="003D6682">
      <w:pPr>
        <w:rPr>
          <w:sz w:val="20"/>
          <w:szCs w:val="20"/>
        </w:rPr>
      </w:pPr>
      <w:r w:rsidRPr="00872C38">
        <w:rPr>
          <w:sz w:val="20"/>
          <w:szCs w:val="20"/>
        </w:rPr>
        <w:t>Other indices remain same as question 1, except:</w:t>
      </w:r>
    </w:p>
    <w:p w14:paraId="4BE636B7" w14:textId="77777777" w:rsidR="00087F24" w:rsidRPr="00872C38" w:rsidRDefault="00087F24" w:rsidP="00087F24">
      <w:pPr>
        <w:rPr>
          <w:rFonts w:ascii="Cambria Math" w:hAnsi="Cambria Math"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x∈X  X Time[1,2...,22](</m:t>
          </m:r>
          <m:r>
            <w:rPr>
              <w:rFonts w:ascii="Cambria Math" w:hAnsi="Cambria Math"/>
              <w:sz w:val="20"/>
              <w:szCs w:val="20"/>
            </w:rPr>
            <m:t>h)</m:t>
          </m:r>
        </m:oMath>
      </m:oMathPara>
    </w:p>
    <w:p w14:paraId="59CDD7A8" w14:textId="0F771231" w:rsidR="00087F24" w:rsidRPr="00872C38" w:rsidRDefault="00087F24" w:rsidP="00087F24">
      <w:pPr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n∈netfee  [0.5, 0.5, 1, 1, 1.5, 1.5] ($)</m:t>
          </m:r>
        </m:oMath>
      </m:oMathPara>
    </w:p>
    <w:p w14:paraId="6486A4F3" w14:textId="4B2594FA" w:rsidR="00087F24" w:rsidRPr="00872C38" w:rsidRDefault="00087F24" w:rsidP="00087F24">
      <w:pPr>
        <w:rPr>
          <w:rFonts w:ascii="Cambria Math" w:hAnsi="Cambria Math"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p∈Points_n  [0, 4, 4, 8, 8, 1e5] (kW)</m:t>
          </m:r>
        </m:oMath>
      </m:oMathPara>
    </w:p>
    <w:p w14:paraId="0426ABCB" w14:textId="77777777" w:rsidR="00BD0D29" w:rsidRPr="00005105" w:rsidRDefault="00BD0D29" w:rsidP="00BD0D29">
      <w:pPr>
        <w:rPr>
          <w:i/>
        </w:rPr>
      </w:pPr>
      <w:r w:rsidRPr="00005105">
        <w:rPr>
          <w:i/>
        </w:rPr>
        <w:t>Parameters:</w:t>
      </w:r>
    </w:p>
    <w:p w14:paraId="589FBB80" w14:textId="0DE00968" w:rsidR="003D6682" w:rsidRPr="00872C38" w:rsidRDefault="00E47407" w:rsidP="003D6682">
      <w:pPr>
        <w:rPr>
          <w:sz w:val="20"/>
          <w:szCs w:val="20"/>
        </w:rPr>
      </w:pPr>
      <w:r w:rsidRPr="00872C38">
        <w:rPr>
          <w:rFonts w:hint="eastAsia"/>
          <w:sz w:val="20"/>
          <w:szCs w:val="20"/>
          <w:lang w:eastAsia="zh-CN"/>
        </w:rPr>
        <w:t>Other p</w:t>
      </w:r>
      <w:r w:rsidR="003D6682" w:rsidRPr="00872C38">
        <w:rPr>
          <w:sz w:val="20"/>
          <w:szCs w:val="20"/>
        </w:rPr>
        <w:t>arameters remain same as question 1</w:t>
      </w:r>
      <w:r w:rsidRPr="00872C38">
        <w:rPr>
          <w:sz w:val="20"/>
          <w:szCs w:val="20"/>
        </w:rPr>
        <w:t>, except:</w:t>
      </w:r>
    </w:p>
    <w:p w14:paraId="58976BD8" w14:textId="6ADB0BFC" w:rsidR="00E47407" w:rsidRPr="00872C38" w:rsidRDefault="00525968" w:rsidP="003D6682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Points_n  [0, 4, 4, 8, 8, 1e5] (kW)</m:t>
          </m:r>
        </m:oMath>
      </m:oMathPara>
    </w:p>
    <w:p w14:paraId="53C75E30" w14:textId="716CE54E" w:rsidR="00507772" w:rsidRPr="00872C38" w:rsidRDefault="00507772" w:rsidP="00507772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Points  [0, 4, 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  <w:lang w:eastAsia="zh-CN"/>
          </w:rPr>
          <m:t>V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 xml:space="preserve">small4 </m:t>
        </m:r>
        <m:r>
          <w:rPr>
            <w:rFonts w:ascii="Cambria Math" w:hAnsi="Cambria Math"/>
            <w:sz w:val="20"/>
            <w:szCs w:val="20"/>
          </w:rPr>
          <m:t xml:space="preserve">, 8, </m:t>
        </m:r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  <w:lang w:eastAsia="zh-CN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 xml:space="preserve">small8 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  <w:lang w:eastAsia="zh-CN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 xml:space="preserve">bigNum 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  <m:r>
          <w:rPr>
            <w:rFonts w:ascii="Cambria Math" w:hAnsi="Cambria Math"/>
            <w:sz w:val="20"/>
            <w:szCs w:val="20"/>
          </w:rPr>
          <m:t>] (kW)</m:t>
        </m:r>
      </m:oMath>
      <w:r w:rsidRPr="00872C38">
        <w:rPr>
          <w:rFonts w:hint="eastAsia"/>
          <w:sz w:val="20"/>
          <w:szCs w:val="20"/>
        </w:rPr>
        <w:t xml:space="preserve"> </w:t>
      </w:r>
      <w:r w:rsidRPr="00872C38">
        <w:rPr>
          <w:sz w:val="20"/>
          <w:szCs w:val="20"/>
        </w:rPr>
        <w:t>(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  <w:lang w:eastAsia="zh-CN"/>
          </w:rPr>
          <m:t>V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small4,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  <w:lang w:eastAsia="zh-CN"/>
          </w:rPr>
          <m:t>V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 xml:space="preserve">small8 and 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  <w:lang w:eastAsia="zh-CN"/>
          </w:rPr>
          <m:t>V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bigNum defined below</m:t>
        </m:r>
      </m:oMath>
      <w:r w:rsidRPr="00872C38">
        <w:rPr>
          <w:sz w:val="20"/>
          <w:szCs w:val="20"/>
        </w:rPr>
        <w:t>)</w:t>
      </w:r>
    </w:p>
    <w:p w14:paraId="7687607F" w14:textId="428DE438" w:rsidR="00E47407" w:rsidRPr="00872C38" w:rsidRDefault="00E47407" w:rsidP="003D6682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netfee  [0.5, 0.5, 1, 1, 1.5, 1.5] ($)</m:t>
          </m:r>
        </m:oMath>
      </m:oMathPara>
    </w:p>
    <w:p w14:paraId="42CCE6B1" w14:textId="77777777" w:rsidR="00BD0D29" w:rsidRPr="00005105" w:rsidRDefault="00BD0D29" w:rsidP="00BD0D29">
      <w:pPr>
        <w:rPr>
          <w:i/>
        </w:rPr>
      </w:pPr>
      <w:r w:rsidRPr="00005105">
        <w:rPr>
          <w:i/>
        </w:rPr>
        <w:t>Variables:</w:t>
      </w:r>
    </w:p>
    <w:p w14:paraId="7CE8BA23" w14:textId="0739C42F" w:rsidR="00895B2D" w:rsidRPr="00872C38" w:rsidRDefault="00895B2D" w:rsidP="00895B2D">
      <w:pPr>
        <w:rPr>
          <w:sz w:val="20"/>
          <w:szCs w:val="20"/>
        </w:rPr>
      </w:pPr>
      <w:r w:rsidRPr="00872C38">
        <w:rPr>
          <w:sz w:val="20"/>
          <w:szCs w:val="20"/>
        </w:rPr>
        <w:t>Other variables remain same as question 1, except:</w:t>
      </w:r>
    </w:p>
    <w:p w14:paraId="17F3EABD" w14:textId="49DFE4D2" w:rsidR="00895B2D" w:rsidRPr="00872C38" w:rsidRDefault="00000000" w:rsidP="00895B2D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VBuyMax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895B2D" w:rsidRPr="00872C38">
        <w:rPr>
          <w:rFonts w:hint="eastAsia"/>
          <w:sz w:val="20"/>
          <w:szCs w:val="20"/>
          <w:lang w:eastAsia="zh-CN"/>
        </w:rPr>
        <w:t xml:space="preserve"> </w:t>
      </w:r>
      <w:r w:rsidR="00895B2D" w:rsidRPr="00872C38">
        <w:rPr>
          <w:sz w:val="20"/>
          <w:szCs w:val="20"/>
          <w:lang w:eastAsia="zh-CN"/>
        </w:rPr>
        <w:t xml:space="preserve"> The </w:t>
      </w:r>
      <w:r w:rsidR="00895B2D" w:rsidRPr="00872C38">
        <w:rPr>
          <w:rFonts w:hint="eastAsia"/>
          <w:sz w:val="20"/>
          <w:szCs w:val="20"/>
          <w:lang w:eastAsia="zh-CN"/>
        </w:rPr>
        <w:t>biggest number amount</w:t>
      </w:r>
      <w:r w:rsidR="00895B2D" w:rsidRPr="00872C38">
        <w:rPr>
          <w:sz w:val="20"/>
          <w:szCs w:val="20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VBuyActual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∈T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  <m:r>
          <w:rPr>
            <w:rFonts w:ascii="Cambria Math" w:hAnsi="Cambria Math"/>
            <w:sz w:val="20"/>
            <w:szCs w:val="20"/>
          </w:rPr>
          <m:t>∀t∈T</m:t>
        </m:r>
      </m:oMath>
      <w:r w:rsidR="00895B2D" w:rsidRPr="00872C38">
        <w:rPr>
          <w:rFonts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, lb = 0</m:t>
        </m:r>
      </m:oMath>
      <w:r w:rsidR="00895B2D" w:rsidRPr="00872C38">
        <w:rPr>
          <w:sz w:val="20"/>
          <w:szCs w:val="20"/>
          <w:lang w:eastAsia="zh-CN"/>
        </w:rPr>
        <w:t>. (kW)</w:t>
      </w:r>
    </w:p>
    <w:p w14:paraId="7950E968" w14:textId="5805E8BF" w:rsidR="00895B2D" w:rsidRPr="00872C38" w:rsidRDefault="00000000" w:rsidP="00895B2D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VSellMax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895B2D" w:rsidRPr="00872C38">
        <w:rPr>
          <w:rFonts w:hint="eastAsia"/>
          <w:sz w:val="20"/>
          <w:szCs w:val="20"/>
          <w:lang w:eastAsia="zh-CN"/>
        </w:rPr>
        <w:t xml:space="preserve"> </w:t>
      </w:r>
      <w:r w:rsidR="00895B2D" w:rsidRPr="00872C38">
        <w:rPr>
          <w:sz w:val="20"/>
          <w:szCs w:val="20"/>
          <w:lang w:eastAsia="zh-CN"/>
        </w:rPr>
        <w:t xml:space="preserve"> The </w:t>
      </w:r>
      <w:r w:rsidR="00895B2D" w:rsidRPr="00872C38">
        <w:rPr>
          <w:rFonts w:hint="eastAsia"/>
          <w:sz w:val="20"/>
          <w:szCs w:val="20"/>
          <w:lang w:eastAsia="zh-CN"/>
        </w:rPr>
        <w:t>biggest number amount</w:t>
      </w:r>
      <w:r w:rsidR="00895B2D" w:rsidRPr="00872C38">
        <w:rPr>
          <w:sz w:val="20"/>
          <w:szCs w:val="20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VSellActual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∈T</m:t>
            </m:r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  <m:r>
          <w:rPr>
            <w:rFonts w:ascii="Cambria Math" w:hAnsi="Cambria Math"/>
            <w:sz w:val="20"/>
            <w:szCs w:val="20"/>
          </w:rPr>
          <m:t>∀t∈T</m:t>
        </m:r>
      </m:oMath>
      <w:r w:rsidR="00895B2D" w:rsidRPr="00872C38">
        <w:rPr>
          <w:rFonts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, lb = 0</m:t>
        </m:r>
      </m:oMath>
      <w:r w:rsidR="00895B2D" w:rsidRPr="00872C38">
        <w:rPr>
          <w:sz w:val="20"/>
          <w:szCs w:val="20"/>
          <w:lang w:eastAsia="zh-CN"/>
        </w:rPr>
        <w:t>. (kW)</w:t>
      </w:r>
    </w:p>
    <w:p w14:paraId="474FD2F4" w14:textId="614CA64F" w:rsidR="00507772" w:rsidRPr="00872C38" w:rsidRDefault="00000000" w:rsidP="00895B2D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VMaxBuySell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9559EF" w:rsidRPr="00872C38">
        <w:rPr>
          <w:rFonts w:hint="eastAsia"/>
          <w:sz w:val="20"/>
          <w:szCs w:val="20"/>
          <w:lang w:eastAsia="zh-CN"/>
        </w:rPr>
        <w:t xml:space="preserve"> </w:t>
      </w:r>
      <w:r w:rsidR="009559EF" w:rsidRPr="00872C38">
        <w:rPr>
          <w:sz w:val="20"/>
          <w:szCs w:val="20"/>
          <w:lang w:eastAsia="zh-CN"/>
        </w:rPr>
        <w:t xml:space="preserve"> The </w:t>
      </w:r>
      <w:r w:rsidR="009559EF" w:rsidRPr="00872C38">
        <w:rPr>
          <w:rFonts w:hint="eastAsia"/>
          <w:sz w:val="20"/>
          <w:szCs w:val="20"/>
          <w:lang w:eastAsia="zh-CN"/>
        </w:rPr>
        <w:t>biggest number amount</w:t>
      </w:r>
      <w:r w:rsidR="009559EF" w:rsidRPr="00872C38">
        <w:rPr>
          <w:sz w:val="20"/>
          <w:szCs w:val="20"/>
          <w:lang w:eastAsia="zh-CN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zh-CN"/>
          </w:rPr>
          <m:t>VBuyMax and VSellMax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, lb = 0</m:t>
        </m:r>
      </m:oMath>
      <w:r w:rsidR="009559EF" w:rsidRPr="00872C38">
        <w:rPr>
          <w:sz w:val="20"/>
          <w:szCs w:val="20"/>
          <w:lang w:eastAsia="zh-CN"/>
        </w:rPr>
        <w:t>. (kW)</w:t>
      </w:r>
    </w:p>
    <w:p w14:paraId="1C495953" w14:textId="033D54EF" w:rsidR="00525968" w:rsidRPr="00872C38" w:rsidRDefault="00000000" w:rsidP="00895B2D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  <w:lang w:eastAsia="zh-CN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 xml:space="preserve">small4 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507772" w:rsidRPr="00872C38">
        <w:rPr>
          <w:sz w:val="20"/>
          <w:szCs w:val="20"/>
          <w:lang w:eastAsia="zh-CN"/>
        </w:rPr>
        <w:t xml:space="preserve"> The smallest number that greater than 4. (kW)</w:t>
      </w:r>
    </w:p>
    <w:p w14:paraId="49395657" w14:textId="3628B243" w:rsidR="00507772" w:rsidRPr="00872C38" w:rsidRDefault="00000000" w:rsidP="00507772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  <w:lang w:eastAsia="zh-CN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 xml:space="preserve">small8 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507772" w:rsidRPr="00872C38">
        <w:rPr>
          <w:sz w:val="20"/>
          <w:szCs w:val="20"/>
          <w:lang w:eastAsia="zh-CN"/>
        </w:rPr>
        <w:t xml:space="preserve"> The smallest number that greater than 8. (kW)</w:t>
      </w:r>
    </w:p>
    <w:p w14:paraId="30706A97" w14:textId="79A5D5FF" w:rsidR="009559EF" w:rsidRPr="00872C38" w:rsidRDefault="00000000" w:rsidP="00895B2D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  <w:lang w:eastAsia="zh-CN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zh-CN"/>
              </w:rPr>
              <m:t xml:space="preserve">bigNum 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507772" w:rsidRPr="00872C38">
        <w:rPr>
          <w:sz w:val="20"/>
          <w:szCs w:val="20"/>
          <w:lang w:eastAsia="zh-CN"/>
        </w:rPr>
        <w:t xml:space="preserve"> The biggest number that greater than 8. (kW)</w:t>
      </w:r>
    </w:p>
    <w:p w14:paraId="634CA5DF" w14:textId="6A0F90CB" w:rsidR="009559EF" w:rsidRPr="00872C38" w:rsidRDefault="00000000" w:rsidP="009559EF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Vx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9559EF" w:rsidRPr="00872C38">
        <w:rPr>
          <w:rFonts w:hint="eastAsia"/>
          <w:sz w:val="20"/>
          <w:szCs w:val="20"/>
          <w:lang w:eastAsia="zh-CN"/>
        </w:rPr>
        <w:t xml:space="preserve"> </w:t>
      </w:r>
      <w:r w:rsidR="009559EF" w:rsidRPr="00872C38">
        <w:rPr>
          <w:sz w:val="20"/>
          <w:szCs w:val="20"/>
          <w:lang w:eastAsia="zh-CN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zh-CN"/>
          </w:rPr>
          <m:t>VMaxBuy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Sell, lb = 0</m:t>
        </m:r>
      </m:oMath>
      <w:r w:rsidR="009559EF" w:rsidRPr="00872C38">
        <w:rPr>
          <w:sz w:val="20"/>
          <w:szCs w:val="20"/>
        </w:rPr>
        <w:t>. (kW)</w:t>
      </w:r>
    </w:p>
    <w:p w14:paraId="17355995" w14:textId="347DB23D" w:rsidR="009559EF" w:rsidRPr="00872C38" w:rsidRDefault="00000000" w:rsidP="009559EF">
      <w:pPr>
        <w:rPr>
          <w:sz w:val="20"/>
          <w:szCs w:val="20"/>
          <w:lang w:eastAsia="zh-CN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Vy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9559EF" w:rsidRPr="00872C38">
        <w:rPr>
          <w:rFonts w:hint="eastAsia"/>
          <w:sz w:val="20"/>
          <w:szCs w:val="20"/>
          <w:lang w:eastAsia="zh-CN"/>
        </w:rPr>
        <w:t xml:space="preserve"> </w:t>
      </w:r>
      <w:r w:rsidR="009559EF" w:rsidRPr="00872C38">
        <w:rPr>
          <w:sz w:val="20"/>
          <w:szCs w:val="20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zh-CN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NF</m:t>
                </m:r>
              </m:sup>
            </m:sSup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 xml:space="preserve"> </m:t>
            </m:r>
          </m:sub>
        </m:sSub>
      </m:oMath>
      <w:r w:rsidR="009559EF" w:rsidRPr="00872C38">
        <w:rPr>
          <w:sz w:val="20"/>
          <w:szCs w:val="20"/>
          <w:lang w:eastAsia="zh-CN"/>
        </w:rPr>
        <w:t>0.5 or 1 or 1.5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, lb = 0</m:t>
        </m:r>
      </m:oMath>
      <w:r w:rsidR="009559EF" w:rsidRPr="00872C38">
        <w:rPr>
          <w:sz w:val="20"/>
          <w:szCs w:val="20"/>
          <w:lang w:eastAsia="zh-CN"/>
        </w:rPr>
        <w:t>. ($)</w:t>
      </w:r>
    </w:p>
    <w:p w14:paraId="5482C89F" w14:textId="552B9DA8" w:rsidR="009559EF" w:rsidRPr="00872C38" w:rsidRDefault="00000000" w:rsidP="00895B2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Vω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p</m:t>
            </m:r>
          </m:sub>
        </m:sSub>
      </m:oMath>
      <w:r w:rsidR="00087F24" w:rsidRPr="00872C38">
        <w:rPr>
          <w:rFonts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zh-CN"/>
          </w:rPr>
          <m:t>lb = 0,  ub = 1</m:t>
        </m:r>
      </m:oMath>
      <w:r w:rsidR="00087F24" w:rsidRPr="00872C38">
        <w:rPr>
          <w:rFonts w:hint="eastAsia"/>
          <w:sz w:val="20"/>
          <w:szCs w:val="20"/>
          <w:lang w:eastAsia="zh-CN"/>
        </w:rPr>
        <w:t>,</w:t>
      </w:r>
      <w:r w:rsidR="00087F24" w:rsidRPr="00872C38">
        <w:rPr>
          <w:sz w:val="20"/>
          <w:szCs w:val="20"/>
          <w:lang w:eastAsia="zh-CN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∀p∈P</m:t>
        </m:r>
      </m:oMath>
    </w:p>
    <w:p w14:paraId="0482564C" w14:textId="72A24CF7" w:rsidR="009559EF" w:rsidRDefault="00507772" w:rsidP="00895B2D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eastAsia="zh-CN"/>
          </w:rPr>
          <m:t>V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zh-CN"/>
              </w:rPr>
              <m:t>p</m:t>
            </m:r>
          </m:sub>
        </m:sSub>
      </m:oMath>
      <w:r w:rsidR="00C3797F" w:rsidRPr="00872C38">
        <w:rPr>
          <w:rFonts w:hint="eastAsia"/>
          <w:sz w:val="20"/>
          <w:szCs w:val="20"/>
          <w:lang w:eastAsia="zh-CN"/>
        </w:rPr>
        <w:t xml:space="preserve"> </w:t>
      </w:r>
      <w:r w:rsidR="00C3797F" w:rsidRPr="00872C38">
        <w:rPr>
          <w:sz w:val="20"/>
          <w:szCs w:val="20"/>
        </w:rPr>
        <w:t xml:space="preserve">Binary </w:t>
      </w:r>
      <w:r w:rsidR="00C3797F" w:rsidRPr="00872C38">
        <w:rPr>
          <w:rFonts w:hint="eastAsia"/>
          <w:sz w:val="20"/>
          <w:szCs w:val="20"/>
        </w:rPr>
        <w:t>valuable</w:t>
      </w:r>
      <w:r w:rsidR="00C3797F" w:rsidRPr="00872C38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∀p∈P</m:t>
        </m:r>
      </m:oMath>
    </w:p>
    <w:p w14:paraId="576FA720" w14:textId="712F90C6" w:rsidR="00101ACF" w:rsidRDefault="00101ACF" w:rsidP="00895B2D">
      <w:pPr>
        <w:rPr>
          <w:sz w:val="20"/>
          <w:szCs w:val="20"/>
        </w:rPr>
      </w:pPr>
    </w:p>
    <w:p w14:paraId="48D1DD30" w14:textId="77777777" w:rsidR="00101ACF" w:rsidRPr="00872C38" w:rsidRDefault="00101ACF" w:rsidP="00895B2D">
      <w:pPr>
        <w:rPr>
          <w:sz w:val="20"/>
          <w:szCs w:val="20"/>
        </w:rPr>
      </w:pPr>
    </w:p>
    <w:p w14:paraId="25B5D113" w14:textId="77777777" w:rsidR="00BD0D29" w:rsidRPr="00005105" w:rsidRDefault="00BD0D29" w:rsidP="00BD0D29">
      <w:r w:rsidRPr="00005105">
        <w:rPr>
          <w:u w:val="single"/>
        </w:rPr>
        <w:t>Problem formulation</w:t>
      </w:r>
      <w:r w:rsidRPr="00005105">
        <w:t>:</w:t>
      </w:r>
    </w:p>
    <w:p w14:paraId="5FFAB7BA" w14:textId="7F6F1ACE" w:rsidR="0058565D" w:rsidRPr="00744A57" w:rsidRDefault="00000000" w:rsidP="00872C38">
      <w:pPr>
        <w:rPr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  <m:t>VBuyActual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  <m:t>VSellActual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t∈T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  <m:t>VBuyActual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0"/>
                          <w:szCs w:val="20"/>
                          <w:lang w:eastAsia="zh-CN"/>
                        </w:rPr>
                        <m:t>bu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0"/>
                          <w:szCs w:val="20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zh-CN"/>
                        </w:rPr>
                        <m:t xml:space="preserve">t 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)</m:t>
                  </m:r>
                  <m:r>
                    <w:rPr>
                      <w:rFonts w:ascii="Cambria Math" w:hAnsi="Cambria Math"/>
                      <w:color w:val="5B9BD5" w:themeColor="accent1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5B9BD5" w:themeColor="accent1"/>
                      <w:sz w:val="20"/>
                      <w:szCs w:val="20"/>
                      <w:lang w:eastAsia="zh-CN"/>
                    </w:rPr>
                    <m:t>Vy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- (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t∈T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VSellActual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>sell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0"/>
                              <w:szCs w:val="20"/>
                              <w:lang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zh-CN"/>
                            </w:rPr>
                            <m:t xml:space="preserve">t 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)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nary>
            </m:e>
          </m:func>
        </m:oMath>
      </m:oMathPara>
    </w:p>
    <w:p w14:paraId="0C7A2698" w14:textId="602601C0" w:rsidR="00C3797F" w:rsidRPr="00744A57" w:rsidRDefault="00000000" w:rsidP="00872C38">
      <w:pPr>
        <w:rPr>
          <w:color w:val="4472C4" w:themeColor="accent5"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min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>VBuyMax</m:t>
              </m:r>
            </m:e>
          </m:func>
        </m:oMath>
      </m:oMathPara>
    </w:p>
    <w:p w14:paraId="2D1E03EF" w14:textId="053CDFDC" w:rsidR="00C3797F" w:rsidRPr="00744A57" w:rsidRDefault="00000000" w:rsidP="00872C38">
      <w:pPr>
        <w:rPr>
          <w:color w:val="4472C4" w:themeColor="accent5"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min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>VSellMax</m:t>
              </m:r>
            </m:e>
          </m:func>
        </m:oMath>
      </m:oMathPara>
    </w:p>
    <w:p w14:paraId="77F4E0CD" w14:textId="1476E8AF" w:rsidR="00C3797F" w:rsidRPr="00744A57" w:rsidRDefault="00000000" w:rsidP="00872C38">
      <w:pPr>
        <w:rPr>
          <w:color w:val="4472C4" w:themeColor="accent5"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min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>VMaxBuySell</m:t>
              </m:r>
            </m:e>
          </m:func>
        </m:oMath>
      </m:oMathPara>
    </w:p>
    <w:p w14:paraId="731E9988" w14:textId="77777777" w:rsidR="00C3797F" w:rsidRPr="00744A57" w:rsidRDefault="00C3797F" w:rsidP="00872C38">
      <w:pPr>
        <w:rPr>
          <w:color w:val="4472C4" w:themeColor="accent5"/>
          <w:sz w:val="20"/>
          <w:szCs w:val="20"/>
          <w:lang w:val="en-US"/>
        </w:rPr>
      </w:pPr>
    </w:p>
    <w:p w14:paraId="48222B2D" w14:textId="54A5EE20" w:rsidR="00E47407" w:rsidRPr="00744A57" w:rsidRDefault="00E47407" w:rsidP="00872C38">
      <w:pPr>
        <w:rPr>
          <w:color w:val="4472C4" w:themeColor="accent5"/>
          <w:sz w:val="20"/>
          <w:szCs w:val="20"/>
          <w:lang w:eastAsia="zh-C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color w:val="4472C4" w:themeColor="accent5"/>
              <w:sz w:val="20"/>
              <w:szCs w:val="20"/>
            </w:rPr>
            <m:t xml:space="preserve">s.t.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4472C4" w:themeColor="accent5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 xml:space="preserve">p∈Points 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p</m:t>
                  </m:r>
                </m:sub>
              </m:sSub>
            </m:e>
          </m:nary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>= 1</m:t>
          </m:r>
        </m:oMath>
      </m:oMathPara>
    </w:p>
    <w:p w14:paraId="40580A12" w14:textId="010226F4" w:rsidR="00E47407" w:rsidRPr="00744A57" w:rsidRDefault="00000000" w:rsidP="00872C38">
      <w:pPr>
        <w:rPr>
          <w:color w:val="4472C4" w:themeColor="accent5"/>
          <w:sz w:val="20"/>
          <w:szCs w:val="20"/>
          <w:lang w:eastAsia="zh-C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4472C4" w:themeColor="accent5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p∈Points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5"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  <w:lang w:eastAsia="zh-CN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  <w:lang w:eastAsia="zh-CN"/>
                    </w:rPr>
                    <m:t>p</m:t>
                  </m:r>
                </m:sub>
              </m:sSub>
            </m:e>
          </m:nary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>= 1</m:t>
          </m:r>
        </m:oMath>
      </m:oMathPara>
    </w:p>
    <w:p w14:paraId="644BE3EF" w14:textId="5FCE6BAC" w:rsidR="00E47407" w:rsidRPr="00744A57" w:rsidRDefault="00E47407" w:rsidP="00872C38">
      <w:pPr>
        <w:rPr>
          <w:color w:val="4472C4" w:themeColor="accent5"/>
          <w:sz w:val="20"/>
          <w:szCs w:val="20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5"/>
              <w:sz w:val="20"/>
              <w:szCs w:val="20"/>
            </w:rPr>
            <m:t>x</m:t>
          </m:r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4472C4" w:themeColor="accent5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len(Points)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Points_n</m:t>
                  </m:r>
                </m:e>
                <m:sub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color w:val="4472C4" w:themeColor="accent5"/>
              <w:sz w:val="20"/>
              <w:szCs w:val="20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Points</m:t>
                  </m:r>
                </m:e>
                <m:sub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k</m:t>
                  </m:r>
                </m:sub>
              </m:sSub>
            </m:sub>
          </m:sSub>
        </m:oMath>
      </m:oMathPara>
    </w:p>
    <w:p w14:paraId="0190446E" w14:textId="5F27878D" w:rsidR="00C54CF2" w:rsidRPr="00744A57" w:rsidRDefault="00C54CF2" w:rsidP="00872C38">
      <w:pPr>
        <w:rPr>
          <w:color w:val="4472C4" w:themeColor="accent5"/>
          <w:sz w:val="20"/>
          <w:szCs w:val="20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5"/>
              <w:sz w:val="20"/>
              <w:szCs w:val="20"/>
            </w:rPr>
            <m:t>y</m:t>
          </m:r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4472C4" w:themeColor="accent5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len(Points)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netfee</m:t>
                  </m:r>
                </m:e>
                <m:sub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color w:val="4472C4" w:themeColor="accent5"/>
              <w:sz w:val="20"/>
              <w:szCs w:val="20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Points</m:t>
                  </m:r>
                </m:e>
                <m:sub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k</m:t>
                  </m:r>
                </m:sub>
              </m:sSub>
            </m:sub>
          </m:sSub>
        </m:oMath>
      </m:oMathPara>
    </w:p>
    <w:p w14:paraId="430884C4" w14:textId="579A84F4" w:rsidR="00C54CF2" w:rsidRPr="00744A57" w:rsidRDefault="00000000" w:rsidP="00872C38">
      <w:pPr>
        <w:rPr>
          <w:color w:val="4472C4" w:themeColor="accent5"/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Points</m:t>
                  </m:r>
                </m:e>
                <m:sub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>&lt;=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Points</m:t>
                  </m:r>
                </m:e>
                <m:sub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0</m:t>
                  </m:r>
                </m:sub>
              </m:sSub>
            </m:sub>
          </m:sSub>
        </m:oMath>
      </m:oMathPara>
    </w:p>
    <w:p w14:paraId="148AD742" w14:textId="59574BE4" w:rsidR="00C54CF2" w:rsidRPr="00744A57" w:rsidRDefault="00000000" w:rsidP="00872C38">
      <w:pPr>
        <w:rPr>
          <w:color w:val="4472C4" w:themeColor="accent5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Points</m:t>
                  </m:r>
                </m:e>
                <m:sub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>&lt;=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Points</m:t>
                  </m:r>
                </m:e>
                <m:sub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k-1</m:t>
                  </m:r>
                </m:sub>
              </m:sSub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>,k=</m:t>
          </m:r>
          <m:r>
            <w:rPr>
              <w:rFonts w:ascii="Cambria Math" w:hAnsi="Cambria Math"/>
              <w:color w:val="4472C4" w:themeColor="accent5"/>
              <w:sz w:val="20"/>
              <w:szCs w:val="20"/>
            </w:rPr>
            <m:t>len(Points)</m:t>
          </m:r>
        </m:oMath>
      </m:oMathPara>
    </w:p>
    <w:p w14:paraId="0EB3FB5F" w14:textId="2C083E45" w:rsidR="00C54CF2" w:rsidRPr="00744A57" w:rsidRDefault="00C54CF2" w:rsidP="00872C38">
      <w:pPr>
        <w:rPr>
          <w:color w:val="4472C4" w:themeColor="accent5"/>
          <w:sz w:val="20"/>
          <w:szCs w:val="20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5"/>
              <w:sz w:val="20"/>
              <w:szCs w:val="20"/>
            </w:rPr>
            <m:t>x</m:t>
          </m:r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>= VMaxBuySell</m:t>
          </m:r>
        </m:oMath>
      </m:oMathPara>
    </w:p>
    <w:p w14:paraId="5349ABF7" w14:textId="6ECE9328" w:rsidR="00C54CF2" w:rsidRPr="00744A57" w:rsidRDefault="00000000" w:rsidP="00872C38">
      <w:pPr>
        <w:rPr>
          <w:color w:val="4472C4" w:themeColor="accent5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Points</m:t>
                  </m:r>
                </m:e>
                <m:sub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>&lt;=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Points</m:t>
                  </m:r>
                </m:e>
                <m:sub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k-1</m:t>
                  </m:r>
                </m:sub>
              </m:sSub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Points</m:t>
                  </m:r>
                </m:e>
                <m:sub>
                  <m:r>
                    <w:rPr>
                      <w:rFonts w:ascii="Cambria Math" w:hAnsi="Cambria Math"/>
                      <w:color w:val="4472C4" w:themeColor="accent5"/>
                      <w:sz w:val="20"/>
                      <w:szCs w:val="20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</w:rPr>
            <m:t xml:space="preserve">   ∀k s.t. k∈len(Points) ∧(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Points</m:t>
              </m:r>
            </m:e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 xml:space="preserve">≠ 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Points</m:t>
              </m:r>
            </m:e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</w:rPr>
            <m:t>)∧(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Points</m:t>
              </m:r>
            </m:e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 xml:space="preserve">≠ 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Points</m:t>
              </m:r>
            </m:e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</w:rPr>
                <m:t>-1</m:t>
              </m:r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</w:rPr>
            <m:t>)</m:t>
          </m:r>
        </m:oMath>
      </m:oMathPara>
    </w:p>
    <w:p w14:paraId="29DCBE7E" w14:textId="7B91B5F2" w:rsidR="00485728" w:rsidRPr="00744A57" w:rsidRDefault="00485728" w:rsidP="00872C38">
      <w:pPr>
        <w:rPr>
          <w:color w:val="4472C4" w:themeColor="accent5"/>
          <w:sz w:val="20"/>
          <w:szCs w:val="20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>VMaxBuySell &gt;= VBuyMax</m:t>
          </m:r>
        </m:oMath>
      </m:oMathPara>
    </w:p>
    <w:p w14:paraId="6F845CBA" w14:textId="0BA84398" w:rsidR="00485728" w:rsidRPr="00744A57" w:rsidRDefault="00485728" w:rsidP="00872C38">
      <w:pPr>
        <w:rPr>
          <w:color w:val="4472C4" w:themeColor="accent5"/>
          <w:sz w:val="20"/>
          <w:szCs w:val="20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>VMaxBuySell &gt;= VSellMax</m:t>
          </m:r>
        </m:oMath>
      </m:oMathPara>
    </w:p>
    <w:p w14:paraId="5135E1F4" w14:textId="5A1D2A0E" w:rsidR="00485728" w:rsidRPr="00744A57" w:rsidRDefault="00485728" w:rsidP="00872C38">
      <w:pPr>
        <w:rPr>
          <w:color w:val="4472C4" w:themeColor="accent5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 xml:space="preserve">VBuyMax &gt;= </m:t>
          </m:r>
          <m:sSub>
            <m:sSubPr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>VBuyActual</m:t>
              </m:r>
            </m:e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</w:rPr>
            <m:t>∀t∈T</m:t>
          </m:r>
        </m:oMath>
      </m:oMathPara>
    </w:p>
    <w:p w14:paraId="72F3AA76" w14:textId="2A0F9A6B" w:rsidR="00E47407" w:rsidRPr="00744A57" w:rsidRDefault="00485728" w:rsidP="00872C38">
      <w:pPr>
        <w:rPr>
          <w:color w:val="4472C4" w:themeColor="accent5"/>
          <w:sz w:val="20"/>
          <w:szCs w:val="20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5"/>
              <w:sz w:val="20"/>
              <w:szCs w:val="20"/>
              <w:lang w:eastAsia="zh-CN"/>
            </w:rPr>
            <m:t xml:space="preserve">VSellMax&gt;= </m:t>
          </m:r>
          <m:sSub>
            <m:sSubPr>
              <m:ctrlP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>VSellActual</m:t>
              </m:r>
            </m:e>
            <m:sub>
              <m:r>
                <w:rPr>
                  <w:rFonts w:ascii="Cambria Math" w:hAnsi="Cambria Math"/>
                  <w:color w:val="4472C4" w:themeColor="accent5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color w:val="4472C4" w:themeColor="accent5"/>
              <w:sz w:val="20"/>
              <w:szCs w:val="20"/>
            </w:rPr>
            <m:t>∀t∈T</m:t>
          </m:r>
        </m:oMath>
      </m:oMathPara>
    </w:p>
    <w:p w14:paraId="30674E30" w14:textId="7562A9DE" w:rsidR="0058565D" w:rsidRPr="00744A57" w:rsidRDefault="0058565D" w:rsidP="00872C38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eastAsia="zh-CN"/>
            </w:rPr>
            <m:t>big-M = 50</m:t>
          </m:r>
        </m:oMath>
      </m:oMathPara>
    </w:p>
    <w:p w14:paraId="062F4555" w14:textId="651BA19B" w:rsidR="0058565D" w:rsidRPr="00744A57" w:rsidRDefault="00000000" w:rsidP="00872C3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VisBuy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= ¬ 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VisBuySellMid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∨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VisSell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   ∀t∈T</m:t>
          </m:r>
        </m:oMath>
      </m:oMathPara>
    </w:p>
    <w:p w14:paraId="5E8382B4" w14:textId="7013B02A" w:rsidR="0058565D" w:rsidRPr="00744A57" w:rsidRDefault="00000000" w:rsidP="00872C3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VBuyActual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m:t>big-M</m:t>
          </m:r>
          <m:r>
            <w:rPr>
              <w:rFonts w:ascii="Cambria Math" w:hAnsi="Cambria Math"/>
              <w:sz w:val="20"/>
              <w:szCs w:val="20"/>
            </w:rPr>
            <m:t xml:space="preserve"> *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VisBuy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∀t∈T</m:t>
          </m:r>
        </m:oMath>
      </m:oMathPara>
    </w:p>
    <w:p w14:paraId="763A0F66" w14:textId="3E5A3AF0" w:rsidR="0058565D" w:rsidRPr="00744A57" w:rsidRDefault="00000000" w:rsidP="00872C38">
      <w:pPr>
        <w:rPr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VBuyActual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VBuy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∀t∈T</m:t>
          </m:r>
        </m:oMath>
      </m:oMathPara>
    </w:p>
    <w:p w14:paraId="2C6DBE5B" w14:textId="0FB0754A" w:rsidR="0058565D" w:rsidRPr="00744A57" w:rsidRDefault="00000000" w:rsidP="00872C3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VBuy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-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VBuyActual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m:t xml:space="preserve">big-M </m:t>
          </m:r>
          <m:r>
            <w:rPr>
              <w:rFonts w:ascii="Cambria Math" w:hAnsi="Cambria Math"/>
              <w:sz w:val="20"/>
              <w:szCs w:val="20"/>
            </w:rPr>
            <m:t xml:space="preserve">* (1-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VisBuy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  ∀t∈T</m:t>
          </m:r>
        </m:oMath>
      </m:oMathPara>
    </w:p>
    <w:p w14:paraId="092C7E1B" w14:textId="7F90637B" w:rsidR="0058565D" w:rsidRPr="00744A57" w:rsidRDefault="00000000" w:rsidP="00872C3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VSellActual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m:t>big-M</m:t>
          </m:r>
          <m:r>
            <w:rPr>
              <w:rFonts w:ascii="Cambria Math" w:hAnsi="Cambria Math"/>
              <w:sz w:val="20"/>
              <w:szCs w:val="20"/>
            </w:rPr>
            <m:t xml:space="preserve"> *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VisSell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∀t∈T</m:t>
          </m:r>
        </m:oMath>
      </m:oMathPara>
    </w:p>
    <w:p w14:paraId="0AEE8B82" w14:textId="61457073" w:rsidR="0058565D" w:rsidRPr="00744A57" w:rsidRDefault="00000000" w:rsidP="00872C3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VSellActual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VSell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∀t∈T</m:t>
          </m:r>
        </m:oMath>
      </m:oMathPara>
    </w:p>
    <w:p w14:paraId="7C6AA874" w14:textId="3FF7D4E7" w:rsidR="0058565D" w:rsidRPr="00744A57" w:rsidRDefault="00000000" w:rsidP="00872C3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VSell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-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VSellActual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m:t xml:space="preserve">big-M </m:t>
          </m:r>
          <m:r>
            <w:rPr>
              <w:rFonts w:ascii="Cambria Math" w:hAnsi="Cambria Math"/>
              <w:sz w:val="20"/>
              <w:szCs w:val="20"/>
            </w:rPr>
            <m:t xml:space="preserve">*  (1 -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VisSell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  ∀t∈T</m:t>
          </m:r>
        </m:oMath>
      </m:oMathPara>
    </w:p>
    <w:p w14:paraId="22CD6D1E" w14:textId="21AF75B1" w:rsidR="0058565D" w:rsidRPr="00744A57" w:rsidRDefault="00000000" w:rsidP="00872C3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  <w:lang w:eastAsia="zh-C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ppsCost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VptPlusActual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VSellActual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VSolar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VBuyActual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∀t∈T</m:t>
          </m:r>
        </m:oMath>
      </m:oMathPara>
    </w:p>
    <w:p w14:paraId="3DDFDEDB" w14:textId="1271710E" w:rsidR="0058565D" w:rsidRPr="00744A57" w:rsidRDefault="00000000" w:rsidP="00872C3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  <w:lang w:eastAsia="zh-C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ppsCost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&lt;=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VSolar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VBuyActual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∀t∈T</m:t>
          </m:r>
        </m:oMath>
      </m:oMathPara>
    </w:p>
    <w:p w14:paraId="507551EC" w14:textId="250AD5F8" w:rsidR="0058565D" w:rsidRPr="00744A57" w:rsidRDefault="00000000" w:rsidP="00872C3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VSolar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 w:hint="eastAsia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  <w:lang w:eastAsia="zh-CN"/>
                </w:rPr>
                <m:t>solarGen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∀t∈T</m:t>
          </m:r>
        </m:oMath>
      </m:oMathPara>
    </w:p>
    <w:p w14:paraId="3FD4A6D2" w14:textId="77777777" w:rsidR="0058565D" w:rsidRPr="00744A57" w:rsidRDefault="00000000" w:rsidP="00872C3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VptPlus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VptMinus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VptPlusActual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= 0  </m:t>
          </m:r>
          <m:r>
            <w:rPr>
              <w:rFonts w:ascii="Cambria Math" w:hAnsi="Cambria Math"/>
              <w:sz w:val="20"/>
              <w:szCs w:val="20"/>
            </w:rPr>
            <m:t>∀t s.t. ( t∈T∧t∉EV)</m:t>
          </m:r>
        </m:oMath>
      </m:oMathPara>
    </w:p>
    <w:p w14:paraId="5C10A931" w14:textId="359A8F56" w:rsidR="0058565D" w:rsidRPr="00744A57" w:rsidRDefault="00000000" w:rsidP="00872C38">
      <w:pPr>
        <w:rPr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</m:t>
              </m:r>
              <m:r>
                <w:rPr>
                  <w:rFonts w:ascii="Cambria Math" w:hAnsi="Cambria Math" w:hint="eastAsia"/>
                  <w:sz w:val="20"/>
                  <w:szCs w:val="20"/>
                  <w:lang w:eastAsia="zh-CN"/>
                </w:rPr>
                <m:t>Soc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= 0  </m:t>
          </m:r>
          <m:r>
            <w:rPr>
              <w:rFonts w:ascii="Cambria Math" w:hAnsi="Cambria Math"/>
              <w:sz w:val="20"/>
              <w:szCs w:val="20"/>
            </w:rPr>
            <m:t>∀t s.t.  (t∈T)∧(t∉EV)∧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>(t ≠min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EV</m:t>
              </m:r>
            </m:e>
          </m:d>
          <m:r>
            <w:rPr>
              <w:rFonts w:ascii="Cambria Math" w:hAnsi="Cambria Math"/>
              <w:sz w:val="20"/>
              <w:szCs w:val="20"/>
              <w:lang w:eastAsia="zh-CN"/>
            </w:rPr>
            <m:t>)</m:t>
          </m:r>
          <m:r>
            <w:rPr>
              <w:rFonts w:ascii="Cambria Math" w:hAnsi="Cambria Math"/>
              <w:sz w:val="20"/>
              <w:szCs w:val="20"/>
            </w:rPr>
            <m:t>∧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>(t ≠max(</m:t>
          </m:r>
          <m:r>
            <w:rPr>
              <w:rFonts w:ascii="Cambria Math" w:hAnsi="Cambria Math"/>
              <w:sz w:val="20"/>
              <w:szCs w:val="20"/>
            </w:rPr>
            <m:t>EV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>) + 1)</m:t>
          </m:r>
        </m:oMath>
      </m:oMathPara>
    </w:p>
    <w:p w14:paraId="0637B404" w14:textId="77777777" w:rsidR="0058565D" w:rsidRPr="00744A57" w:rsidRDefault="00000000" w:rsidP="00872C38">
      <w:pPr>
        <w:rPr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</m:t>
              </m:r>
              <m:r>
                <w:rPr>
                  <w:rFonts w:ascii="Cambria Math" w:hAnsi="Cambria Math" w:hint="eastAsia"/>
                  <w:sz w:val="20"/>
                  <w:szCs w:val="20"/>
                  <w:lang w:eastAsia="zh-CN"/>
                </w:rPr>
                <m:t>Soc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min(</m:t>
              </m:r>
              <m:r>
                <w:rPr>
                  <w:rFonts w:ascii="Cambria Math" w:hAnsi="Cambria Math"/>
                  <w:sz w:val="20"/>
                  <w:szCs w:val="20"/>
                </w:rPr>
                <m:t>EV</m:t>
              </m:r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)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= 30</m:t>
          </m:r>
        </m:oMath>
      </m:oMathPara>
    </w:p>
    <w:p w14:paraId="2201B08E" w14:textId="77777777" w:rsidR="0058565D" w:rsidRPr="00744A57" w:rsidRDefault="00000000" w:rsidP="00872C38">
      <w:pPr>
        <w:rPr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</m:t>
              </m:r>
              <m:r>
                <w:rPr>
                  <w:rFonts w:ascii="Cambria Math" w:hAnsi="Cambria Math" w:hint="eastAsia"/>
                  <w:sz w:val="20"/>
                  <w:szCs w:val="20"/>
                  <w:lang w:eastAsia="zh-CN"/>
                </w:rPr>
                <m:t>Soc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max(</m:t>
              </m:r>
              <m:r>
                <w:rPr>
                  <w:rFonts w:ascii="Cambria Math" w:hAnsi="Cambria Math"/>
                  <w:sz w:val="20"/>
                  <w:szCs w:val="20"/>
                </w:rPr>
                <m:t>EV</m:t>
              </m:r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) + 1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= 33</m:t>
          </m:r>
        </m:oMath>
      </m:oMathPara>
    </w:p>
    <w:p w14:paraId="35DF0CC8" w14:textId="2BBF4132" w:rsidR="0058565D" w:rsidRPr="00744A57" w:rsidRDefault="00000000" w:rsidP="00872C3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= ¬ 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VisCDMid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∨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   ∀t∈EV</m:t>
          </m:r>
        </m:oMath>
      </m:oMathPara>
    </w:p>
    <w:p w14:paraId="48FA1C4A" w14:textId="6334D42F" w:rsidR="0058565D" w:rsidRPr="00744A57" w:rsidRDefault="00000000" w:rsidP="00872C3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VptPlusActual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m:t>big-M</m:t>
          </m:r>
          <m:r>
            <w:rPr>
              <w:rFonts w:ascii="Cambria Math" w:hAnsi="Cambria Math"/>
              <w:sz w:val="20"/>
              <w:szCs w:val="20"/>
            </w:rPr>
            <m:t xml:space="preserve"> *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∀t∈EV</m:t>
          </m:r>
        </m:oMath>
      </m:oMathPara>
    </w:p>
    <w:p w14:paraId="3E1C0F3C" w14:textId="7CBCF1AD" w:rsidR="0058565D" w:rsidRPr="00744A57" w:rsidRDefault="00000000" w:rsidP="00872C3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VptPlusActual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VptPlus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∀t∈EV</m:t>
          </m:r>
        </m:oMath>
      </m:oMathPara>
    </w:p>
    <w:p w14:paraId="55814E28" w14:textId="77907B8C" w:rsidR="0058565D" w:rsidRPr="00744A57" w:rsidRDefault="00000000" w:rsidP="00872C3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VptPlus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-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VptPlusActual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= big-M * (1 -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  ∀t∈EV</m:t>
          </m:r>
        </m:oMath>
      </m:oMathPara>
    </w:p>
    <w:p w14:paraId="5CA03ACF" w14:textId="7CE093E1" w:rsidR="0058565D" w:rsidRPr="00744A57" w:rsidRDefault="00000000" w:rsidP="00872C3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m:t>big-M</m:t>
          </m:r>
          <m:r>
            <w:rPr>
              <w:rFonts w:ascii="Cambria Math" w:hAnsi="Cambria Math"/>
              <w:sz w:val="20"/>
              <w:szCs w:val="20"/>
            </w:rPr>
            <m:t xml:space="preserve">  *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∀t∈EV</m:t>
          </m:r>
        </m:oMath>
      </m:oMathPara>
    </w:p>
    <w:p w14:paraId="09FCEEB8" w14:textId="4E961FD7" w:rsidR="0058565D" w:rsidRPr="00744A57" w:rsidRDefault="00000000" w:rsidP="00872C3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VptMinus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∀t∈EV</m:t>
          </m:r>
        </m:oMath>
      </m:oMathPara>
    </w:p>
    <w:p w14:paraId="475EC250" w14:textId="705053BE" w:rsidR="0058565D" w:rsidRPr="00744A57" w:rsidRDefault="00000000" w:rsidP="00872C38">
      <w:pPr>
        <w:rPr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VptMinus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-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m:t>big-M</m:t>
          </m:r>
          <m:r>
            <w:rPr>
              <w:rFonts w:ascii="Cambria Math" w:hAnsi="Cambria Math"/>
              <w:sz w:val="20"/>
              <w:szCs w:val="20"/>
            </w:rPr>
            <m:t xml:space="preserve">  *  (1 -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eastAsia="zh-CN"/>
                </w:rPr>
                <m:t>VisD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  ∀t∈EV</m:t>
          </m:r>
        </m:oMath>
      </m:oMathPara>
    </w:p>
    <w:p w14:paraId="19515D1E" w14:textId="361F4B96" w:rsidR="0058565D" w:rsidRPr="00101ACF" w:rsidRDefault="00000000" w:rsidP="00872C3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</m:t>
              </m:r>
              <m:r>
                <w:rPr>
                  <w:rFonts w:ascii="Cambria Math" w:hAnsi="Cambria Math" w:hint="eastAsia"/>
                  <w:sz w:val="20"/>
                  <w:szCs w:val="20"/>
                  <w:lang w:eastAsia="zh-CN"/>
                </w:rPr>
                <m:t>Soc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t+1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</m:t>
              </m:r>
              <m:r>
                <w:rPr>
                  <w:rFonts w:ascii="Cambria Math" w:hAnsi="Cambria Math" w:hint="eastAsia"/>
                  <w:sz w:val="20"/>
                  <w:szCs w:val="20"/>
                  <w:lang w:eastAsia="zh-CN"/>
                </w:rPr>
                <m:t>Soc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+ (0.9 *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VptPlusActual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>) - 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VptMinusActual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t  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/ 0.9) </m:t>
          </m:r>
          <m:r>
            <w:rPr>
              <w:rFonts w:ascii="Cambria Math" w:hAnsi="Cambria Math"/>
              <w:sz w:val="20"/>
              <w:szCs w:val="20"/>
            </w:rPr>
            <m:t>∀t∈EV</m:t>
          </m:r>
        </m:oMath>
      </m:oMathPara>
    </w:p>
    <w:p w14:paraId="69A38877" w14:textId="77777777" w:rsidR="00101ACF" w:rsidRPr="00744A57" w:rsidRDefault="00101ACF" w:rsidP="00872C38">
      <w:pPr>
        <w:rPr>
          <w:sz w:val="20"/>
          <w:szCs w:val="20"/>
          <w:lang w:eastAsia="zh-CN"/>
        </w:rPr>
      </w:pPr>
    </w:p>
    <w:p w14:paraId="0A570DB3" w14:textId="77777777" w:rsidR="00BD0D29" w:rsidRPr="00005105" w:rsidRDefault="00BD0D29" w:rsidP="00BD0D29">
      <w:pPr>
        <w:rPr>
          <w:b/>
          <w:bCs/>
          <w:lang w:val="en-US"/>
        </w:rPr>
      </w:pPr>
      <w:r w:rsidRPr="00005105">
        <w:rPr>
          <w:b/>
          <w:bCs/>
        </w:rPr>
        <w:t>Report results</w:t>
      </w:r>
      <w:r w:rsidRPr="00005105">
        <w:rPr>
          <w:b/>
          <w:bCs/>
          <w:lang w:val="en-US"/>
        </w:rPr>
        <w:t xml:space="preserve"> [5 marks]</w:t>
      </w:r>
    </w:p>
    <w:p w14:paraId="48B53F0E" w14:textId="0876E1F3" w:rsidR="00BD0D29" w:rsidRPr="00005105" w:rsidRDefault="00BD0D29" w:rsidP="00BD0D29">
      <w:r w:rsidRPr="00005105">
        <w:t xml:space="preserve">Electricity cost of the house ($): </w:t>
      </w:r>
      <w:r w:rsidR="00C96AC7" w:rsidRPr="00005105">
        <w:t>8.</w:t>
      </w:r>
      <w:r w:rsidR="001226A7" w:rsidRPr="00005105">
        <w:t>7</w:t>
      </w:r>
    </w:p>
    <w:p w14:paraId="0E26152C" w14:textId="2A084113" w:rsidR="00965D43" w:rsidRPr="00005105" w:rsidRDefault="00965D43" w:rsidP="00965D43">
      <w:r w:rsidRPr="00005105">
        <w:t xml:space="preserve">Electricity network fee ($): </w:t>
      </w:r>
      <w:r w:rsidR="001226A7" w:rsidRPr="00005105">
        <w:t>0.5</w:t>
      </w:r>
    </w:p>
    <w:p w14:paraId="71C554EE" w14:textId="4A86AC1E" w:rsidR="007E0539" w:rsidRPr="00005105" w:rsidRDefault="007E0539" w:rsidP="00612966"/>
    <w:sectPr w:rsidR="007E0539" w:rsidRPr="00005105" w:rsidSect="00843745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F17A2" w14:textId="77777777" w:rsidR="00F85E24" w:rsidRDefault="00F85E24" w:rsidP="00381F0E">
      <w:pPr>
        <w:spacing w:after="0" w:line="240" w:lineRule="auto"/>
      </w:pPr>
      <w:r>
        <w:separator/>
      </w:r>
    </w:p>
  </w:endnote>
  <w:endnote w:type="continuationSeparator" w:id="0">
    <w:p w14:paraId="7A7CB2FF" w14:textId="77777777" w:rsidR="00F85E24" w:rsidRDefault="00F85E24" w:rsidP="0038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0830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9F2CC" w14:textId="77777777" w:rsidR="00381F0E" w:rsidRDefault="00381F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D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C9468AD" w14:textId="77777777" w:rsidR="00381F0E" w:rsidRDefault="00381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43027" w14:textId="77777777" w:rsidR="00F85E24" w:rsidRDefault="00F85E24" w:rsidP="00381F0E">
      <w:pPr>
        <w:spacing w:after="0" w:line="240" w:lineRule="auto"/>
      </w:pPr>
      <w:r>
        <w:separator/>
      </w:r>
    </w:p>
  </w:footnote>
  <w:footnote w:type="continuationSeparator" w:id="0">
    <w:p w14:paraId="03540B8B" w14:textId="77777777" w:rsidR="00F85E24" w:rsidRDefault="00F85E24" w:rsidP="00381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8656A"/>
    <w:multiLevelType w:val="hybridMultilevel"/>
    <w:tmpl w:val="97EA8AA6"/>
    <w:lvl w:ilvl="0" w:tplc="47B09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A3CB3"/>
    <w:multiLevelType w:val="hybridMultilevel"/>
    <w:tmpl w:val="B5C84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01698"/>
    <w:multiLevelType w:val="hybridMultilevel"/>
    <w:tmpl w:val="F3302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7796B"/>
    <w:multiLevelType w:val="hybridMultilevel"/>
    <w:tmpl w:val="A54E3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441198">
    <w:abstractNumId w:val="3"/>
  </w:num>
  <w:num w:numId="2" w16cid:durableId="1786119482">
    <w:abstractNumId w:val="0"/>
  </w:num>
  <w:num w:numId="3" w16cid:durableId="1439521676">
    <w:abstractNumId w:val="1"/>
  </w:num>
  <w:num w:numId="4" w16cid:durableId="1866863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0NLAwsTS1sLCwNDdX0lEKTi0uzszPAykwNK4FAK9e0ggtAAAA"/>
  </w:docVars>
  <w:rsids>
    <w:rsidRoot w:val="00E25C9D"/>
    <w:rsid w:val="00005105"/>
    <w:rsid w:val="00027757"/>
    <w:rsid w:val="00032C10"/>
    <w:rsid w:val="00041037"/>
    <w:rsid w:val="00087195"/>
    <w:rsid w:val="00087F24"/>
    <w:rsid w:val="000D176B"/>
    <w:rsid w:val="000F67F0"/>
    <w:rsid w:val="00101ACF"/>
    <w:rsid w:val="001226A7"/>
    <w:rsid w:val="0013443C"/>
    <w:rsid w:val="00136D93"/>
    <w:rsid w:val="00197544"/>
    <w:rsid w:val="001B159B"/>
    <w:rsid w:val="001B28A8"/>
    <w:rsid w:val="001E4527"/>
    <w:rsid w:val="001E7506"/>
    <w:rsid w:val="001E7769"/>
    <w:rsid w:val="0023235D"/>
    <w:rsid w:val="00247806"/>
    <w:rsid w:val="002832B0"/>
    <w:rsid w:val="002A57D6"/>
    <w:rsid w:val="00306D11"/>
    <w:rsid w:val="0034239D"/>
    <w:rsid w:val="003508AA"/>
    <w:rsid w:val="0035100B"/>
    <w:rsid w:val="00354868"/>
    <w:rsid w:val="00381F0E"/>
    <w:rsid w:val="003A79EB"/>
    <w:rsid w:val="003D1F75"/>
    <w:rsid w:val="003D6682"/>
    <w:rsid w:val="003E1782"/>
    <w:rsid w:val="003E37C2"/>
    <w:rsid w:val="003F1D82"/>
    <w:rsid w:val="003F5741"/>
    <w:rsid w:val="004033C4"/>
    <w:rsid w:val="00414DD4"/>
    <w:rsid w:val="00423B03"/>
    <w:rsid w:val="00485728"/>
    <w:rsid w:val="004A0C58"/>
    <w:rsid w:val="004B3AE8"/>
    <w:rsid w:val="004B7944"/>
    <w:rsid w:val="004C6355"/>
    <w:rsid w:val="00507772"/>
    <w:rsid w:val="00525968"/>
    <w:rsid w:val="005533B8"/>
    <w:rsid w:val="00564DCA"/>
    <w:rsid w:val="00570E74"/>
    <w:rsid w:val="0058565D"/>
    <w:rsid w:val="00594B9E"/>
    <w:rsid w:val="005A1ACB"/>
    <w:rsid w:val="005A4D28"/>
    <w:rsid w:val="005D441E"/>
    <w:rsid w:val="005D7B56"/>
    <w:rsid w:val="005F63A5"/>
    <w:rsid w:val="00612966"/>
    <w:rsid w:val="00635FE0"/>
    <w:rsid w:val="00654F8C"/>
    <w:rsid w:val="006658E9"/>
    <w:rsid w:val="0067672D"/>
    <w:rsid w:val="006B1945"/>
    <w:rsid w:val="007167A4"/>
    <w:rsid w:val="00744A57"/>
    <w:rsid w:val="00747DA2"/>
    <w:rsid w:val="007937ED"/>
    <w:rsid w:val="007956C4"/>
    <w:rsid w:val="007B3862"/>
    <w:rsid w:val="007B642B"/>
    <w:rsid w:val="007E0539"/>
    <w:rsid w:val="0080523C"/>
    <w:rsid w:val="00815DC9"/>
    <w:rsid w:val="00843745"/>
    <w:rsid w:val="00865B25"/>
    <w:rsid w:val="00872C38"/>
    <w:rsid w:val="008773E8"/>
    <w:rsid w:val="00895B2D"/>
    <w:rsid w:val="008C1EA1"/>
    <w:rsid w:val="008C515C"/>
    <w:rsid w:val="008D012F"/>
    <w:rsid w:val="009559EF"/>
    <w:rsid w:val="00964081"/>
    <w:rsid w:val="00965D43"/>
    <w:rsid w:val="00966CB3"/>
    <w:rsid w:val="00975486"/>
    <w:rsid w:val="009C5013"/>
    <w:rsid w:val="009D07C5"/>
    <w:rsid w:val="00A00BDC"/>
    <w:rsid w:val="00A17C69"/>
    <w:rsid w:val="00A31E1D"/>
    <w:rsid w:val="00A80063"/>
    <w:rsid w:val="00A91138"/>
    <w:rsid w:val="00A93E2E"/>
    <w:rsid w:val="00A95E09"/>
    <w:rsid w:val="00AB5B1E"/>
    <w:rsid w:val="00AC7976"/>
    <w:rsid w:val="00AF1809"/>
    <w:rsid w:val="00AF6785"/>
    <w:rsid w:val="00B4144C"/>
    <w:rsid w:val="00B97EFB"/>
    <w:rsid w:val="00BA4544"/>
    <w:rsid w:val="00BD0D29"/>
    <w:rsid w:val="00C3797F"/>
    <w:rsid w:val="00C535EE"/>
    <w:rsid w:val="00C54CF2"/>
    <w:rsid w:val="00C57B21"/>
    <w:rsid w:val="00C96AC7"/>
    <w:rsid w:val="00CC3E62"/>
    <w:rsid w:val="00CF4794"/>
    <w:rsid w:val="00D0327D"/>
    <w:rsid w:val="00D22B39"/>
    <w:rsid w:val="00DA44F6"/>
    <w:rsid w:val="00DB1435"/>
    <w:rsid w:val="00DB5D7E"/>
    <w:rsid w:val="00DC2FBC"/>
    <w:rsid w:val="00DE5653"/>
    <w:rsid w:val="00E03EAF"/>
    <w:rsid w:val="00E053E7"/>
    <w:rsid w:val="00E22085"/>
    <w:rsid w:val="00E25C9D"/>
    <w:rsid w:val="00E47407"/>
    <w:rsid w:val="00E6496B"/>
    <w:rsid w:val="00EE2F5F"/>
    <w:rsid w:val="00F346FB"/>
    <w:rsid w:val="00F40A48"/>
    <w:rsid w:val="00F85E24"/>
    <w:rsid w:val="00F90BD0"/>
    <w:rsid w:val="00FB295D"/>
    <w:rsid w:val="00FD42D7"/>
    <w:rsid w:val="00F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4B6D"/>
  <w15:chartTrackingRefBased/>
  <w15:docId w15:val="{EA84938A-3B82-4DB7-9C1E-502E4CE7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F0E"/>
  </w:style>
  <w:style w:type="paragraph" w:styleId="Footer">
    <w:name w:val="footer"/>
    <w:basedOn w:val="Normal"/>
    <w:link w:val="FooterChar"/>
    <w:uiPriority w:val="99"/>
    <w:unhideWhenUsed/>
    <w:rsid w:val="00381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F0E"/>
  </w:style>
  <w:style w:type="table" w:styleId="TableGrid">
    <w:name w:val="Table Grid"/>
    <w:basedOn w:val="TableNormal"/>
    <w:uiPriority w:val="39"/>
    <w:rsid w:val="00FD4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42D7"/>
    <w:rPr>
      <w:color w:val="808080"/>
    </w:rPr>
  </w:style>
  <w:style w:type="paragraph" w:styleId="ListParagraph">
    <w:name w:val="List Paragraph"/>
    <w:basedOn w:val="Normal"/>
    <w:uiPriority w:val="34"/>
    <w:qFormat/>
    <w:rsid w:val="0041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507C-B20D-46FA-B118-76E8A72ED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.~WRD0002</Template>
  <TotalTime>2</TotalTime>
  <Pages>7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 CECS</Company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Pedro Barreira Iria</dc:creator>
  <cp:keywords/>
  <dc:description/>
  <cp:lastModifiedBy>CHEN JUNXIAN</cp:lastModifiedBy>
  <cp:revision>4</cp:revision>
  <cp:lastPrinted>2022-09-02T02:59:00Z</cp:lastPrinted>
  <dcterms:created xsi:type="dcterms:W3CDTF">2022-09-02T02:59:00Z</dcterms:created>
  <dcterms:modified xsi:type="dcterms:W3CDTF">2024-08-09T03:37:00Z</dcterms:modified>
</cp:coreProperties>
</file>