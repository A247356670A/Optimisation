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34B7" w14:textId="77777777" w:rsidR="006341BD" w:rsidRPr="006341BD" w:rsidRDefault="006341BD" w:rsidP="00B23135">
      <w:pPr>
        <w:rPr>
          <w:rFonts w:hint="eastAsia"/>
          <w:sz w:val="28"/>
          <w:lang w:eastAsia="zh-CN"/>
        </w:rPr>
      </w:pPr>
    </w:p>
    <w:p w14:paraId="77F3CE38" w14:textId="6369F8F1" w:rsidR="00612966" w:rsidRDefault="00612966" w:rsidP="00612966">
      <w:pPr>
        <w:rPr>
          <w:b/>
          <w:sz w:val="28"/>
        </w:rPr>
      </w:pPr>
      <w:r>
        <w:rPr>
          <w:b/>
          <w:sz w:val="28"/>
        </w:rPr>
        <w:t>Answer to q</w:t>
      </w:r>
      <w:r w:rsidRPr="00612966">
        <w:rPr>
          <w:b/>
          <w:sz w:val="28"/>
        </w:rPr>
        <w:t>uestion 1</w:t>
      </w:r>
      <w:r w:rsidR="006C58CC">
        <w:rPr>
          <w:b/>
          <w:sz w:val="28"/>
        </w:rPr>
        <w:t xml:space="preserve"> [15 marks]</w:t>
      </w:r>
    </w:p>
    <w:p w14:paraId="5F3B378C" w14:textId="29408101" w:rsidR="00D22B39" w:rsidRPr="00D22B39" w:rsidRDefault="00D22B39" w:rsidP="00D22B39">
      <w:pPr>
        <w:jc w:val="both"/>
      </w:pPr>
      <w:r>
        <w:t>The description of the one-sided market problem should include a nomenclature and the mathematical formulation of the problem</w:t>
      </w:r>
      <w:r w:rsidR="007F3127">
        <w:t>, in order to obtain full mark</w:t>
      </w:r>
      <w:r w:rsidR="00047EFE">
        <w:t>s</w:t>
      </w:r>
      <w:r w:rsidR="007F3127">
        <w:t>.</w:t>
      </w:r>
      <w:r>
        <w:t xml:space="preserve"> The nomenclature should describe in detail the symbols used in the problem formulation.</w:t>
      </w:r>
    </w:p>
    <w:p w14:paraId="78D16017" w14:textId="285BB889" w:rsidR="00A93299" w:rsidRDefault="00A93299" w:rsidP="00A93299">
      <w:pPr>
        <w:rPr>
          <w:u w:val="single"/>
        </w:rPr>
      </w:pPr>
      <w:r w:rsidRPr="00D22B39">
        <w:rPr>
          <w:u w:val="single"/>
        </w:rPr>
        <w:t>Nomenclature</w:t>
      </w:r>
      <w:r>
        <w:rPr>
          <w:u w:val="single"/>
        </w:rPr>
        <w:t>:</w:t>
      </w:r>
    </w:p>
    <w:p w14:paraId="17B43C4C" w14:textId="4E39CFE9" w:rsidR="004E6795" w:rsidRPr="004E6795" w:rsidRDefault="00000000" w:rsidP="004E679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g∈G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p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q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func>
      </m:oMath>
      <w:r w:rsidR="004E6795">
        <w:rPr>
          <w:rFonts w:hint="eastAsia"/>
          <w:lang w:eastAsia="zh-CN"/>
        </w:rPr>
        <w:t xml:space="preserve"> means for all g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from generators</w:t>
      </w:r>
      <w:r w:rsidR="004E6795">
        <w:rPr>
          <w:lang w:eastAsia="zh-CN"/>
        </w:rPr>
        <w:t xml:space="preserve">, </w:t>
      </w:r>
      <w:r w:rsidR="004E6795">
        <w:rPr>
          <w:rFonts w:hint="eastAsia"/>
          <w:lang w:eastAsia="zh-CN"/>
        </w:rPr>
        <w:t>we want that total sum of price times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quantity for each generator to be minimum</w:t>
      </w:r>
      <w:r w:rsidR="004E6795">
        <w:rPr>
          <w:lang w:eastAsia="zh-CN"/>
        </w:rPr>
        <w:t>.</w:t>
      </w:r>
    </w:p>
    <w:p w14:paraId="61C32D78" w14:textId="37AF1EDC" w:rsidR="004E6795" w:rsidRPr="004E6795" w:rsidRDefault="00000000" w:rsidP="00A93299">
      <w:pPr>
        <w:rPr>
          <w:u w:val="singl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g∈G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q 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4E6795">
        <w:rPr>
          <w:rFonts w:hint="eastAsia"/>
          <w:lang w:eastAsia="zh-CN"/>
        </w:rPr>
        <w:t>means the total sum of quantities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along all generators</w:t>
      </w:r>
    </w:p>
    <w:p w14:paraId="136050FD" w14:textId="77777777" w:rsidR="00A93299" w:rsidRPr="00D22B39" w:rsidRDefault="00A93299" w:rsidP="00A93299">
      <w:pPr>
        <w:rPr>
          <w:i/>
        </w:rPr>
      </w:pPr>
      <w:r w:rsidRPr="00D22B39">
        <w:rPr>
          <w:i/>
        </w:rPr>
        <w:t>Indices:</w:t>
      </w:r>
    </w:p>
    <w:p w14:paraId="4C02EECE" w14:textId="54464A7A" w:rsidR="004B021F" w:rsidRPr="006B30FD" w:rsidRDefault="006B30FD" w:rsidP="00A9329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g∈G  </m:t>
          </m:r>
          <m:r>
            <m:rPr>
              <m:sty m:val="p"/>
            </m:rPr>
            <w:rPr>
              <w:rFonts w:ascii="Cambria Math" w:hAnsi="Cambria Math"/>
            </w:rPr>
            <m:t>generator</m:t>
          </m:r>
          <m:r>
            <m:rPr>
              <m:sty m:val="p"/>
            </m:rPr>
            <w:rPr>
              <w:rFonts w:ascii="Cambria Math"/>
            </w:rPr>
            <m:t>s</m:t>
          </m:r>
        </m:oMath>
      </m:oMathPara>
    </w:p>
    <w:p w14:paraId="01590231" w14:textId="075E6986" w:rsidR="00A93299" w:rsidRPr="00D22B39" w:rsidRDefault="00A93299" w:rsidP="00A93299">
      <w:pPr>
        <w:rPr>
          <w:i/>
        </w:rPr>
      </w:pPr>
      <w:r>
        <w:rPr>
          <w:i/>
        </w:rPr>
        <w:t>Parameters</w:t>
      </w:r>
      <w:r w:rsidRPr="00D22B39">
        <w:rPr>
          <w:i/>
        </w:rPr>
        <w:t>:</w:t>
      </w:r>
    </w:p>
    <w:p w14:paraId="4EB5D011" w14:textId="63DFB29C" w:rsidR="00A93299" w:rsidRDefault="00000000" w:rsidP="00A93299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p 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BC53AA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price of each generator  ($/MW</m:t>
        </m:r>
      </m:oMath>
      <w:r w:rsidR="00BC53AA">
        <w:rPr>
          <w:rFonts w:hint="eastAsia"/>
          <w:lang w:eastAsia="zh-CN"/>
        </w:rPr>
        <w:t>)</w:t>
      </w:r>
    </w:p>
    <w:p w14:paraId="218D3C73" w14:textId="50F8B933" w:rsidR="00BC53AA" w:rsidRPr="00BC53AA" w:rsidRDefault="00000000" w:rsidP="00A93299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q 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C53AA">
        <w:rPr>
          <w:rFonts w:hint="eastAsia"/>
          <w:lang w:eastAsia="zh-CN"/>
        </w:rPr>
        <w:t xml:space="preserve"> </w:t>
      </w:r>
      <w:r w:rsidR="00BC53AA">
        <w:rPr>
          <w:lang w:eastAsia="zh-CN"/>
        </w:rPr>
        <w:t xml:space="preserve"> quantity capacity of </w:t>
      </w:r>
      <w:r w:rsidR="00A651EC">
        <w:rPr>
          <w:lang w:eastAsia="zh-CN"/>
        </w:rPr>
        <w:t xml:space="preserve">each </w:t>
      </w:r>
      <w:r w:rsidR="00BC53AA">
        <w:rPr>
          <w:lang w:eastAsia="zh-CN"/>
        </w:rPr>
        <w:t>generator (MW)</w:t>
      </w:r>
    </w:p>
    <w:p w14:paraId="2FFBF3D8" w14:textId="77981C93" w:rsidR="00A93299" w:rsidRPr="00BC53AA" w:rsidRDefault="00A93299" w:rsidP="00A93299">
      <w:r>
        <w:rPr>
          <w:i/>
        </w:rPr>
        <w:t>Variables</w:t>
      </w:r>
      <w:r w:rsidRPr="00D22B39">
        <w:rPr>
          <w:i/>
        </w:rPr>
        <w:t>:</w:t>
      </w:r>
    </w:p>
    <w:p w14:paraId="6FC67856" w14:textId="500BED06" w:rsidR="00A93299" w:rsidRPr="00A651EC" w:rsidRDefault="00000000" w:rsidP="00A93299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A651EC">
        <w:rPr>
          <w:rFonts w:hint="eastAsia"/>
          <w:lang w:eastAsia="zh-CN"/>
        </w:rPr>
        <w:t xml:space="preserve"> </w:t>
      </w:r>
      <w:r w:rsidR="00A651EC">
        <w:rPr>
          <w:lang w:eastAsia="zh-CN"/>
        </w:rPr>
        <w:t xml:space="preserve">  quantities accepted of each generator (MW)</w:t>
      </w:r>
    </w:p>
    <w:p w14:paraId="2C037766" w14:textId="5EF34CFB" w:rsidR="00A93299" w:rsidRDefault="00A93299" w:rsidP="00A93299">
      <w:r>
        <w:rPr>
          <w:u w:val="single"/>
        </w:rPr>
        <w:t>Problem f</w:t>
      </w:r>
      <w:r w:rsidRPr="00D22B39">
        <w:rPr>
          <w:u w:val="single"/>
        </w:rPr>
        <w:t>ormulation</w:t>
      </w:r>
      <w:r>
        <w:t>:</w:t>
      </w:r>
    </w:p>
    <w:p w14:paraId="7486A2C8" w14:textId="70A27847" w:rsidR="007B3862" w:rsidRPr="000268C3" w:rsidRDefault="00000000" w:rsidP="0061296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g∈G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q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func>
        </m:oMath>
      </m:oMathPara>
    </w:p>
    <w:p w14:paraId="03516827" w14:textId="40F57F9B" w:rsidR="000268C3" w:rsidRPr="00112433" w:rsidRDefault="00112433" w:rsidP="00612966"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s.t.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g∈G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= 150</m:t>
          </m:r>
        </m:oMath>
      </m:oMathPara>
    </w:p>
    <w:p w14:paraId="252D35F3" w14:textId="77F36E4C" w:rsidR="00112433" w:rsidRPr="00112433" w:rsidRDefault="00112433" w:rsidP="00612966">
      <m:oMathPara>
        <m:oMath>
          <m:r>
            <w:rPr>
              <w:rFonts w:ascii="Cambria Math" w:hAnsi="Cambria Math"/>
            </w:rPr>
            <m:t xml:space="preserve">0&lt;=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q 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∀ g∈G</m:t>
          </m:r>
        </m:oMath>
      </m:oMathPara>
    </w:p>
    <w:p w14:paraId="12AE50EA" w14:textId="2856038D" w:rsidR="00112433" w:rsidRDefault="00112433" w:rsidP="00612966"/>
    <w:p w14:paraId="06D2F42B" w14:textId="65EDD515" w:rsidR="0005003D" w:rsidRDefault="0005003D" w:rsidP="00612966"/>
    <w:p w14:paraId="7014810F" w14:textId="5DA81502" w:rsidR="0005003D" w:rsidRDefault="0005003D" w:rsidP="00612966"/>
    <w:p w14:paraId="0EE7EA1B" w14:textId="77777777" w:rsidR="0005003D" w:rsidRPr="00112433" w:rsidRDefault="0005003D" w:rsidP="00612966"/>
    <w:p w14:paraId="7B0A7991" w14:textId="16C410DA" w:rsidR="00612966" w:rsidRDefault="00612966" w:rsidP="00612966">
      <w:pPr>
        <w:rPr>
          <w:b/>
          <w:sz w:val="28"/>
        </w:rPr>
      </w:pPr>
      <w:r>
        <w:rPr>
          <w:b/>
          <w:sz w:val="28"/>
        </w:rPr>
        <w:t>Answer to q</w:t>
      </w:r>
      <w:r w:rsidRPr="00612966">
        <w:rPr>
          <w:b/>
          <w:sz w:val="28"/>
        </w:rPr>
        <w:t xml:space="preserve">uestion </w:t>
      </w:r>
      <w:r>
        <w:rPr>
          <w:b/>
          <w:sz w:val="28"/>
        </w:rPr>
        <w:t>2</w:t>
      </w:r>
      <w:r w:rsidR="006C58CC">
        <w:rPr>
          <w:b/>
          <w:sz w:val="28"/>
        </w:rPr>
        <w:t xml:space="preserve"> [15 marks]</w:t>
      </w:r>
    </w:p>
    <w:p w14:paraId="5BE6A829" w14:textId="2AA1C228" w:rsidR="003E37C2" w:rsidRPr="00D22B39" w:rsidRDefault="003E37C2" w:rsidP="003E37C2">
      <w:pPr>
        <w:jc w:val="both"/>
      </w:pPr>
      <w:r>
        <w:t>The description of the two-sided market problem should include a nomenclature and the mathematical formulation of the problem</w:t>
      </w:r>
      <w:r w:rsidR="00047EFE">
        <w:t>,</w:t>
      </w:r>
      <w:r w:rsidR="007F3127" w:rsidRPr="007F3127">
        <w:t xml:space="preserve"> </w:t>
      </w:r>
      <w:r w:rsidR="007F3127">
        <w:t>in order to obtain full mark</w:t>
      </w:r>
      <w:r w:rsidR="00047EFE">
        <w:t>s</w:t>
      </w:r>
      <w:r>
        <w:t>. The nomenclature should describe in detail the symbols used in the problem formulation.</w:t>
      </w:r>
    </w:p>
    <w:p w14:paraId="616F2B00" w14:textId="69F10250" w:rsidR="00A93299" w:rsidRDefault="00A93299" w:rsidP="00A93299">
      <w:pPr>
        <w:rPr>
          <w:u w:val="single"/>
        </w:rPr>
      </w:pPr>
      <w:r w:rsidRPr="00D22B39">
        <w:rPr>
          <w:u w:val="single"/>
        </w:rPr>
        <w:t>Nomenclature</w:t>
      </w:r>
      <w:r>
        <w:rPr>
          <w:u w:val="single"/>
        </w:rPr>
        <w:t>:</w:t>
      </w:r>
    </w:p>
    <w:p w14:paraId="4276487F" w14:textId="5C1E1C45" w:rsidR="004E6795" w:rsidRDefault="00000000" w:rsidP="004E6795">
      <w:pPr>
        <w:rPr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g∈G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p 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q 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4E6795">
        <w:rPr>
          <w:rFonts w:hint="eastAsia"/>
          <w:lang w:eastAsia="zh-CN"/>
        </w:rPr>
        <w:t xml:space="preserve"> means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sum of price times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quantity for each generator for all g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from generators</w:t>
      </w:r>
      <w:r w:rsidR="004E6795">
        <w:rPr>
          <w:lang w:eastAsia="zh-CN"/>
        </w:rPr>
        <w:t>.</w:t>
      </w:r>
    </w:p>
    <w:p w14:paraId="3EEBB203" w14:textId="743F0227" w:rsidR="004E6795" w:rsidRPr="004E6795" w:rsidRDefault="00000000" w:rsidP="004E6795">
      <w:pPr>
        <w:rPr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p 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q 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 w:rsidR="004E6795">
        <w:rPr>
          <w:rFonts w:hint="eastAsia"/>
          <w:lang w:eastAsia="zh-CN"/>
        </w:rPr>
        <w:t xml:space="preserve"> means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sum of price times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 xml:space="preserve">quantity for each </w:t>
      </w:r>
      <w:r w:rsidR="004E6795">
        <w:rPr>
          <w:lang w:eastAsia="zh-CN"/>
        </w:rPr>
        <w:t>load</w:t>
      </w:r>
      <w:r w:rsidR="004E6795">
        <w:rPr>
          <w:rFonts w:hint="eastAsia"/>
          <w:lang w:eastAsia="zh-CN"/>
        </w:rPr>
        <w:t xml:space="preserve"> for all </w:t>
      </w:r>
      <w:r w:rsidR="004E6795">
        <w:rPr>
          <w:lang w:eastAsia="zh-CN"/>
        </w:rPr>
        <w:t xml:space="preserve">l </w:t>
      </w:r>
      <w:r w:rsidR="004E6795">
        <w:rPr>
          <w:rFonts w:hint="eastAsia"/>
          <w:lang w:eastAsia="zh-CN"/>
        </w:rPr>
        <w:t xml:space="preserve">from </w:t>
      </w:r>
      <w:r w:rsidR="004E6795">
        <w:rPr>
          <w:lang w:eastAsia="zh-CN"/>
        </w:rPr>
        <w:t>loads.</w:t>
      </w:r>
    </w:p>
    <w:p w14:paraId="39A30B0D" w14:textId="1EB01B8E" w:rsidR="004E6795" w:rsidRPr="004E6795" w:rsidRDefault="004E6795" w:rsidP="004E6795">
      <w:pPr>
        <w:rPr>
          <w:lang w:eastAsia="zh-CN"/>
        </w:rPr>
      </w:pPr>
    </w:p>
    <w:p w14:paraId="4EC812AB" w14:textId="184C6A15" w:rsidR="004E6795" w:rsidRDefault="00000000" w:rsidP="004E6795">
      <w:pPr>
        <w:rPr>
          <w:lang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g∈G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q 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4E6795">
        <w:rPr>
          <w:rFonts w:hint="eastAsia"/>
          <w:lang w:eastAsia="zh-CN"/>
        </w:rPr>
        <w:t>means the total sum of quantities</w:t>
      </w:r>
      <w:r w:rsidR="004E6795">
        <w:rPr>
          <w:lang w:eastAsia="zh-CN"/>
        </w:rPr>
        <w:t xml:space="preserve"> </w:t>
      </w:r>
      <w:r w:rsidR="004E6795">
        <w:rPr>
          <w:rFonts w:hint="eastAsia"/>
          <w:lang w:eastAsia="zh-CN"/>
        </w:rPr>
        <w:t>along all generators</w:t>
      </w:r>
    </w:p>
    <w:p w14:paraId="3D471178" w14:textId="02CE1708" w:rsidR="00DB0F58" w:rsidRPr="004E6795" w:rsidRDefault="00000000" w:rsidP="00DB0F58">
      <w:pPr>
        <w:rPr>
          <w:u w:val="singl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q 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 w:rsidR="00DB0F58">
        <w:rPr>
          <w:rFonts w:hint="eastAsia"/>
          <w:lang w:eastAsia="zh-CN"/>
        </w:rPr>
        <w:t>means the total sum of quantities</w:t>
      </w:r>
      <w:r w:rsidR="00DB0F58">
        <w:rPr>
          <w:lang w:eastAsia="zh-CN"/>
        </w:rPr>
        <w:t xml:space="preserve"> </w:t>
      </w:r>
      <w:r w:rsidR="00DB0F58">
        <w:rPr>
          <w:rFonts w:hint="eastAsia"/>
          <w:lang w:eastAsia="zh-CN"/>
        </w:rPr>
        <w:t xml:space="preserve">along all </w:t>
      </w:r>
      <w:r w:rsidR="00DB0F58">
        <w:rPr>
          <w:lang w:eastAsia="zh-CN"/>
        </w:rPr>
        <w:t>loads</w:t>
      </w:r>
    </w:p>
    <w:p w14:paraId="5DF2B0D2" w14:textId="77777777" w:rsidR="004E6795" w:rsidRDefault="004E6795" w:rsidP="00A93299">
      <w:pPr>
        <w:rPr>
          <w:u w:val="single"/>
        </w:rPr>
      </w:pPr>
    </w:p>
    <w:p w14:paraId="72C6324C" w14:textId="77777777" w:rsidR="0005003D" w:rsidRPr="00D22B39" w:rsidRDefault="0005003D" w:rsidP="0005003D">
      <w:pPr>
        <w:rPr>
          <w:i/>
        </w:rPr>
      </w:pPr>
      <w:r w:rsidRPr="00D22B39">
        <w:rPr>
          <w:i/>
        </w:rPr>
        <w:t>Indices:</w:t>
      </w:r>
    </w:p>
    <w:p w14:paraId="38848F03" w14:textId="48A28E64" w:rsidR="0005003D" w:rsidRPr="0005003D" w:rsidRDefault="0005003D" w:rsidP="0005003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g∈G  </m:t>
          </m:r>
          <m:r>
            <m:rPr>
              <m:sty m:val="p"/>
            </m:rPr>
            <w:rPr>
              <w:rFonts w:ascii="Cambria Math" w:hAnsi="Cambria Math"/>
            </w:rPr>
            <m:t>generator</m:t>
          </m:r>
          <m:r>
            <m:rPr>
              <m:sty m:val="p"/>
            </m:rPr>
            <w:rPr>
              <w:rFonts w:ascii="Cambria Math"/>
            </w:rPr>
            <m:t>s</m:t>
          </m:r>
        </m:oMath>
      </m:oMathPara>
    </w:p>
    <w:p w14:paraId="1514C0A5" w14:textId="0CA57EE9" w:rsidR="0005003D" w:rsidRPr="006B30FD" w:rsidRDefault="0005003D" w:rsidP="0005003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l∈L  </m:t>
          </m:r>
          <m:r>
            <m:rPr>
              <m:sty m:val="p"/>
            </m:rPr>
            <w:rPr>
              <w:rFonts w:ascii="Cambria Math" w:hAnsi="Cambria Math"/>
            </w:rPr>
            <m:t>loads</m:t>
          </m:r>
        </m:oMath>
      </m:oMathPara>
    </w:p>
    <w:p w14:paraId="1F3D7DED" w14:textId="77777777" w:rsidR="0005003D" w:rsidRPr="006B30FD" w:rsidRDefault="0005003D" w:rsidP="0005003D"/>
    <w:p w14:paraId="506F343D" w14:textId="77777777" w:rsidR="0005003D" w:rsidRPr="00D22B39" w:rsidRDefault="0005003D" w:rsidP="0005003D">
      <w:pPr>
        <w:rPr>
          <w:i/>
        </w:rPr>
      </w:pPr>
      <w:r>
        <w:rPr>
          <w:i/>
        </w:rPr>
        <w:t>Parameters</w:t>
      </w:r>
      <w:r w:rsidRPr="00D22B39">
        <w:rPr>
          <w:i/>
        </w:rPr>
        <w:t>:</w:t>
      </w:r>
    </w:p>
    <w:p w14:paraId="5533F34F" w14:textId="77777777" w:rsidR="0005003D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p 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05003D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price of each generator  ($/MW</m:t>
        </m:r>
      </m:oMath>
      <w:r w:rsidR="0005003D">
        <w:rPr>
          <w:rFonts w:hint="eastAsia"/>
          <w:lang w:eastAsia="zh-CN"/>
        </w:rPr>
        <w:t>)</w:t>
      </w:r>
    </w:p>
    <w:p w14:paraId="4509EDCC" w14:textId="1CEF2227" w:rsidR="0005003D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q 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05003D">
        <w:rPr>
          <w:rFonts w:hint="eastAsia"/>
          <w:lang w:eastAsia="zh-CN"/>
        </w:rPr>
        <w:t xml:space="preserve"> </w:t>
      </w:r>
      <w:r w:rsidR="0005003D">
        <w:rPr>
          <w:lang w:eastAsia="zh-CN"/>
        </w:rPr>
        <w:t xml:space="preserve"> quantity capacity of each generator (MW)</w:t>
      </w:r>
    </w:p>
    <w:p w14:paraId="1ED7111D" w14:textId="457287A5" w:rsidR="0005003D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p 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05003D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price of each load  ($/MW</m:t>
        </m:r>
      </m:oMath>
      <w:r w:rsidR="0005003D">
        <w:rPr>
          <w:rFonts w:hint="eastAsia"/>
          <w:lang w:eastAsia="zh-CN"/>
        </w:rPr>
        <w:t>)</w:t>
      </w:r>
    </w:p>
    <w:p w14:paraId="3BB841A1" w14:textId="3920E91C" w:rsidR="0005003D" w:rsidRPr="00BC53AA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q 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5003D">
        <w:rPr>
          <w:rFonts w:hint="eastAsia"/>
          <w:lang w:eastAsia="zh-CN"/>
        </w:rPr>
        <w:t xml:space="preserve"> </w:t>
      </w:r>
      <w:r w:rsidR="0005003D">
        <w:rPr>
          <w:lang w:eastAsia="zh-CN"/>
        </w:rPr>
        <w:t xml:space="preserve"> quantity capacity of each load (MW)</w:t>
      </w:r>
    </w:p>
    <w:p w14:paraId="1CFDFE26" w14:textId="77777777" w:rsidR="0005003D" w:rsidRPr="00BC53AA" w:rsidRDefault="0005003D" w:rsidP="0005003D">
      <w:pPr>
        <w:rPr>
          <w:lang w:eastAsia="zh-CN"/>
        </w:rPr>
      </w:pPr>
    </w:p>
    <w:p w14:paraId="28F48B9E" w14:textId="77777777" w:rsidR="0005003D" w:rsidRPr="00BC53AA" w:rsidRDefault="0005003D" w:rsidP="0005003D">
      <w:r>
        <w:rPr>
          <w:i/>
        </w:rPr>
        <w:t>Variables</w:t>
      </w:r>
      <w:r w:rsidRPr="00D22B39">
        <w:rPr>
          <w:i/>
        </w:rPr>
        <w:t>:</w:t>
      </w:r>
    </w:p>
    <w:p w14:paraId="489D0470" w14:textId="598881C2" w:rsidR="0005003D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05003D">
        <w:rPr>
          <w:rFonts w:hint="eastAsia"/>
          <w:lang w:eastAsia="zh-CN"/>
        </w:rPr>
        <w:t xml:space="preserve"> </w:t>
      </w:r>
      <w:r w:rsidR="0005003D">
        <w:rPr>
          <w:lang w:eastAsia="zh-CN"/>
        </w:rPr>
        <w:t xml:space="preserve">  quantities accepted of each generator (MW)</w:t>
      </w:r>
    </w:p>
    <w:p w14:paraId="1A81A2E6" w14:textId="69BE98A9" w:rsidR="00DB0F58" w:rsidRDefault="00000000" w:rsidP="0005003D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D1AFD">
        <w:rPr>
          <w:rFonts w:hint="eastAsia"/>
          <w:lang w:eastAsia="zh-CN"/>
        </w:rPr>
        <w:t xml:space="preserve"> </w:t>
      </w:r>
      <w:r w:rsidR="00ED1AFD">
        <w:rPr>
          <w:lang w:eastAsia="zh-CN"/>
        </w:rPr>
        <w:t xml:space="preserve">  quantities accepted of each load (MW)</w:t>
      </w:r>
    </w:p>
    <w:p w14:paraId="4FF3762B" w14:textId="77777777" w:rsidR="00DB0F58" w:rsidRPr="00A651EC" w:rsidRDefault="00DB0F58" w:rsidP="0005003D">
      <w:pPr>
        <w:rPr>
          <w:lang w:eastAsia="zh-CN"/>
        </w:rPr>
      </w:pPr>
    </w:p>
    <w:p w14:paraId="055F7A3D" w14:textId="77777777" w:rsidR="00A93299" w:rsidRDefault="00A93299" w:rsidP="00A93299">
      <w:r>
        <w:rPr>
          <w:u w:val="single"/>
        </w:rPr>
        <w:t>Problem f</w:t>
      </w:r>
      <w:r w:rsidRPr="00D22B39">
        <w:rPr>
          <w:u w:val="single"/>
        </w:rPr>
        <w:t>ormulation</w:t>
      </w:r>
      <w:r>
        <w:t>:</w:t>
      </w:r>
    </w:p>
    <w:p w14:paraId="197BD4E6" w14:textId="778A2D86" w:rsidR="00ED1AFD" w:rsidRPr="000268C3" w:rsidRDefault="00000000" w:rsidP="00ED1AF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min(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g∈G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q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 xml:space="preserve">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3EA32B6F" w14:textId="5CD218CB" w:rsidR="00ED1AFD" w:rsidRPr="00112433" w:rsidRDefault="00ED1AFD" w:rsidP="00ED1AFD"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s.t.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g∈G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14C61DCA" w14:textId="590C9B30" w:rsidR="00ED1AFD" w:rsidRPr="00305FC5" w:rsidRDefault="00ED1AFD" w:rsidP="00ED1AFD">
      <m:oMathPara>
        <m:oMath>
          <m:r>
            <w:rPr>
              <w:rFonts w:ascii="Cambria Math" w:hAnsi="Cambria Math"/>
            </w:rPr>
            <m:t xml:space="preserve">0&lt;=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q 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   ∀ g∈G</m:t>
          </m:r>
        </m:oMath>
      </m:oMathPara>
    </w:p>
    <w:p w14:paraId="03F0D532" w14:textId="4A09233E" w:rsidR="00305FC5" w:rsidRPr="00112433" w:rsidRDefault="00305FC5" w:rsidP="00ED1AFD">
      <m:oMathPara>
        <m:oMath>
          <m:r>
            <w:rPr>
              <w:rFonts w:ascii="Cambria Math" w:hAnsi="Cambria Math"/>
            </w:rPr>
            <m:t xml:space="preserve">0&lt;=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q 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∀ l∈G</m:t>
          </m:r>
        </m:oMath>
      </m:oMathPara>
    </w:p>
    <w:p w14:paraId="3F09DE49" w14:textId="11845936" w:rsidR="00612966" w:rsidRDefault="00612966" w:rsidP="00612966">
      <w:pPr>
        <w:rPr>
          <w:b/>
          <w:sz w:val="28"/>
        </w:rPr>
      </w:pPr>
      <w:r>
        <w:rPr>
          <w:b/>
          <w:sz w:val="28"/>
        </w:rPr>
        <w:t>Answer</w:t>
      </w:r>
      <w:r w:rsidR="00C57B21">
        <w:rPr>
          <w:b/>
          <w:sz w:val="28"/>
        </w:rPr>
        <w:t>s</w:t>
      </w:r>
      <w:r>
        <w:rPr>
          <w:b/>
          <w:sz w:val="28"/>
        </w:rPr>
        <w:t xml:space="preserve"> to q</w:t>
      </w:r>
      <w:r w:rsidRPr="00612966">
        <w:rPr>
          <w:b/>
          <w:sz w:val="28"/>
        </w:rPr>
        <w:t xml:space="preserve">uestion </w:t>
      </w:r>
      <w:r>
        <w:rPr>
          <w:b/>
          <w:sz w:val="28"/>
        </w:rPr>
        <w:t>3</w:t>
      </w:r>
      <w:r w:rsidR="006C58CC">
        <w:rPr>
          <w:b/>
          <w:sz w:val="28"/>
        </w:rPr>
        <w:t xml:space="preserve"> [20 marks]</w:t>
      </w:r>
    </w:p>
    <w:p w14:paraId="78A17A65" w14:textId="41183563" w:rsidR="00612966" w:rsidRDefault="003E1782" w:rsidP="00612966">
      <w:r w:rsidRPr="003E1782">
        <w:rPr>
          <w:b/>
        </w:rPr>
        <w:t>3.1</w:t>
      </w:r>
      <w:r w:rsidR="005A4D28">
        <w:t>)</w:t>
      </w:r>
      <w:r>
        <w:t xml:space="preserve"> Fill the tables</w:t>
      </w:r>
      <w:r w:rsidR="006C58CC">
        <w:t xml:space="preserve">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p w14:paraId="65E179C3" w14:textId="6F413479" w:rsidR="003E1782" w:rsidRPr="003E1782" w:rsidRDefault="003E1782" w:rsidP="00612966">
      <w:pPr>
        <w:rPr>
          <w:u w:val="single"/>
        </w:rPr>
      </w:pPr>
      <w:r w:rsidRPr="003E1782">
        <w:rPr>
          <w:u w:val="single"/>
        </w:rPr>
        <w:t>One-sided market</w:t>
      </w:r>
      <w:r w:rsidR="004033C4">
        <w:rPr>
          <w:u w:val="single"/>
        </w:rPr>
        <w:t>: bids</w:t>
      </w:r>
      <w:r w:rsidR="006C58CC"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7"/>
        <w:gridCol w:w="737"/>
        <w:gridCol w:w="737"/>
        <w:gridCol w:w="737"/>
        <w:gridCol w:w="737"/>
        <w:gridCol w:w="737"/>
      </w:tblGrid>
      <w:tr w:rsidR="003E1782" w14:paraId="504AB0AC" w14:textId="77777777" w:rsidTr="003E1782">
        <w:tc>
          <w:tcPr>
            <w:tcW w:w="1654" w:type="dxa"/>
            <w:vAlign w:val="center"/>
          </w:tcPr>
          <w:p w14:paraId="16091E76" w14:textId="77777777" w:rsidR="003E1782" w:rsidRDefault="003E1782" w:rsidP="006952CB">
            <w:pPr>
              <w:jc w:val="center"/>
            </w:pPr>
            <w:r>
              <w:t>Generator</w:t>
            </w:r>
          </w:p>
        </w:tc>
        <w:tc>
          <w:tcPr>
            <w:tcW w:w="737" w:type="dxa"/>
            <w:vAlign w:val="center"/>
          </w:tcPr>
          <w:p w14:paraId="76E24891" w14:textId="77777777" w:rsidR="003E1782" w:rsidRDefault="003E1782" w:rsidP="006952CB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6206C940" w14:textId="77777777" w:rsidR="003E1782" w:rsidRDefault="003E1782" w:rsidP="006952CB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39638FB7" w14:textId="77777777" w:rsidR="003E1782" w:rsidRDefault="003E1782" w:rsidP="006952CB">
            <w:pPr>
              <w:jc w:val="center"/>
            </w:pPr>
            <w:r>
              <w:t>2</w:t>
            </w:r>
          </w:p>
        </w:tc>
        <w:tc>
          <w:tcPr>
            <w:tcW w:w="737" w:type="dxa"/>
            <w:vAlign w:val="center"/>
          </w:tcPr>
          <w:p w14:paraId="3B8D35CC" w14:textId="77777777" w:rsidR="003E1782" w:rsidRDefault="003E1782" w:rsidP="006952CB">
            <w:pPr>
              <w:jc w:val="center"/>
            </w:pPr>
            <w:r>
              <w:t>3</w:t>
            </w:r>
          </w:p>
        </w:tc>
        <w:tc>
          <w:tcPr>
            <w:tcW w:w="737" w:type="dxa"/>
            <w:vAlign w:val="center"/>
          </w:tcPr>
          <w:p w14:paraId="3355B68A" w14:textId="77777777" w:rsidR="003E1782" w:rsidRDefault="003E1782" w:rsidP="006952CB">
            <w:pPr>
              <w:jc w:val="center"/>
            </w:pPr>
            <w:r>
              <w:t>4</w:t>
            </w:r>
          </w:p>
        </w:tc>
        <w:tc>
          <w:tcPr>
            <w:tcW w:w="737" w:type="dxa"/>
            <w:vAlign w:val="center"/>
          </w:tcPr>
          <w:p w14:paraId="7A48A764" w14:textId="77777777" w:rsidR="003E1782" w:rsidRDefault="003E1782" w:rsidP="006952CB">
            <w:pPr>
              <w:jc w:val="center"/>
            </w:pPr>
            <w:r>
              <w:t>5</w:t>
            </w:r>
          </w:p>
        </w:tc>
      </w:tr>
      <w:tr w:rsidR="003E1782" w14:paraId="07F61138" w14:textId="77777777" w:rsidTr="003E1782">
        <w:tc>
          <w:tcPr>
            <w:tcW w:w="1654" w:type="dxa"/>
            <w:vAlign w:val="center"/>
          </w:tcPr>
          <w:p w14:paraId="5C688E60" w14:textId="77777777" w:rsidR="003E1782" w:rsidRDefault="003E1782" w:rsidP="006952CB">
            <w:pPr>
              <w:jc w:val="center"/>
            </w:pPr>
            <w:r>
              <w:t>Quantity (MW)</w:t>
            </w:r>
          </w:p>
        </w:tc>
        <w:tc>
          <w:tcPr>
            <w:tcW w:w="737" w:type="dxa"/>
            <w:vAlign w:val="center"/>
          </w:tcPr>
          <w:p w14:paraId="322AD530" w14:textId="24EF40E3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6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304163E3" w14:textId="50F8D5D8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5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57A1BFF3" w14:textId="673C3D6D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734DA7DD" w14:textId="0D0D69F9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052DBA48" w14:textId="67867739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46500C56" w14:textId="7BD36E7A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color w:val="FF0000"/>
                <w:lang w:eastAsia="zh-CN"/>
              </w:rPr>
              <w:t>0</w:t>
            </w:r>
          </w:p>
        </w:tc>
      </w:tr>
    </w:tbl>
    <w:p w14:paraId="05FF39E2" w14:textId="160AF488" w:rsidR="003E1782" w:rsidRPr="003E1782" w:rsidRDefault="003E1782" w:rsidP="003E1782">
      <w:pPr>
        <w:spacing w:before="160"/>
        <w:rPr>
          <w:u w:val="single"/>
        </w:rPr>
      </w:pPr>
      <w:r>
        <w:rPr>
          <w:u w:val="single"/>
        </w:rPr>
        <w:lastRenderedPageBreak/>
        <w:t>Two</w:t>
      </w:r>
      <w:r w:rsidRPr="003E1782">
        <w:rPr>
          <w:u w:val="single"/>
        </w:rPr>
        <w:t>-sided market</w:t>
      </w:r>
      <w:r w:rsidR="004033C4">
        <w:rPr>
          <w:u w:val="single"/>
        </w:rPr>
        <w:t>: bids</w:t>
      </w:r>
      <w:r w:rsidR="006C58CC"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7"/>
        <w:gridCol w:w="737"/>
        <w:gridCol w:w="737"/>
        <w:gridCol w:w="737"/>
        <w:gridCol w:w="737"/>
        <w:gridCol w:w="737"/>
      </w:tblGrid>
      <w:tr w:rsidR="003E1782" w14:paraId="0BAD2E04" w14:textId="77777777" w:rsidTr="006952CB">
        <w:tc>
          <w:tcPr>
            <w:tcW w:w="1654" w:type="dxa"/>
            <w:vAlign w:val="center"/>
          </w:tcPr>
          <w:p w14:paraId="2B5C50D8" w14:textId="77777777" w:rsidR="003E1782" w:rsidRDefault="003E1782" w:rsidP="006952CB">
            <w:pPr>
              <w:jc w:val="center"/>
            </w:pPr>
            <w:r>
              <w:t>Generator</w:t>
            </w:r>
          </w:p>
        </w:tc>
        <w:tc>
          <w:tcPr>
            <w:tcW w:w="737" w:type="dxa"/>
            <w:vAlign w:val="center"/>
          </w:tcPr>
          <w:p w14:paraId="0F963BB9" w14:textId="77777777" w:rsidR="003E1782" w:rsidRDefault="003E1782" w:rsidP="006952CB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117DE61A" w14:textId="77777777" w:rsidR="003E1782" w:rsidRDefault="003E1782" w:rsidP="006952CB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25F12846" w14:textId="77777777" w:rsidR="003E1782" w:rsidRDefault="003E1782" w:rsidP="006952CB">
            <w:pPr>
              <w:jc w:val="center"/>
            </w:pPr>
            <w:r>
              <w:t>2</w:t>
            </w:r>
          </w:p>
        </w:tc>
        <w:tc>
          <w:tcPr>
            <w:tcW w:w="737" w:type="dxa"/>
            <w:vAlign w:val="center"/>
          </w:tcPr>
          <w:p w14:paraId="2FA2BB14" w14:textId="77777777" w:rsidR="003E1782" w:rsidRDefault="003E1782" w:rsidP="006952CB">
            <w:pPr>
              <w:jc w:val="center"/>
            </w:pPr>
            <w:r>
              <w:t>3</w:t>
            </w:r>
          </w:p>
        </w:tc>
        <w:tc>
          <w:tcPr>
            <w:tcW w:w="737" w:type="dxa"/>
            <w:vAlign w:val="center"/>
          </w:tcPr>
          <w:p w14:paraId="10EFCA35" w14:textId="77777777" w:rsidR="003E1782" w:rsidRDefault="003E1782" w:rsidP="006952CB">
            <w:pPr>
              <w:jc w:val="center"/>
            </w:pPr>
            <w:r>
              <w:t>4</w:t>
            </w:r>
          </w:p>
        </w:tc>
        <w:tc>
          <w:tcPr>
            <w:tcW w:w="737" w:type="dxa"/>
            <w:vAlign w:val="center"/>
          </w:tcPr>
          <w:p w14:paraId="5A2D01DC" w14:textId="77777777" w:rsidR="003E1782" w:rsidRDefault="003E1782" w:rsidP="006952CB">
            <w:pPr>
              <w:jc w:val="center"/>
            </w:pPr>
            <w:r>
              <w:t>5</w:t>
            </w:r>
          </w:p>
        </w:tc>
      </w:tr>
      <w:tr w:rsidR="003E1782" w14:paraId="53E00B49" w14:textId="77777777" w:rsidTr="006952CB">
        <w:tc>
          <w:tcPr>
            <w:tcW w:w="1654" w:type="dxa"/>
            <w:vAlign w:val="center"/>
          </w:tcPr>
          <w:p w14:paraId="0DCB01CF" w14:textId="77777777" w:rsidR="003E1782" w:rsidRDefault="003E1782" w:rsidP="006952CB">
            <w:pPr>
              <w:jc w:val="center"/>
            </w:pPr>
            <w:r>
              <w:t>Quantity (MW)</w:t>
            </w:r>
          </w:p>
        </w:tc>
        <w:tc>
          <w:tcPr>
            <w:tcW w:w="737" w:type="dxa"/>
            <w:vAlign w:val="center"/>
          </w:tcPr>
          <w:p w14:paraId="40111813" w14:textId="2D3C6053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6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6AD55B61" w14:textId="6B8586AF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5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161F8736" w14:textId="43572C6E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5292D68B" w14:textId="02503EEC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663D679D" w14:textId="6EEBE362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5CBCD90F" w14:textId="2A0F0973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color w:val="FF0000"/>
                <w:lang w:eastAsia="zh-CN"/>
              </w:rPr>
              <w:t>0</w:t>
            </w:r>
          </w:p>
        </w:tc>
      </w:tr>
    </w:tbl>
    <w:p w14:paraId="551DCC81" w14:textId="77777777" w:rsidR="003E1782" w:rsidRDefault="003E1782" w:rsidP="00612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7"/>
        <w:gridCol w:w="737"/>
        <w:gridCol w:w="737"/>
        <w:gridCol w:w="737"/>
        <w:gridCol w:w="737"/>
        <w:gridCol w:w="737"/>
      </w:tblGrid>
      <w:tr w:rsidR="003E1782" w14:paraId="044BFDB4" w14:textId="77777777" w:rsidTr="006952CB">
        <w:tc>
          <w:tcPr>
            <w:tcW w:w="1654" w:type="dxa"/>
            <w:vAlign w:val="center"/>
          </w:tcPr>
          <w:p w14:paraId="733B5AA9" w14:textId="77777777" w:rsidR="003E1782" w:rsidRDefault="003E1782" w:rsidP="006952CB">
            <w:pPr>
              <w:jc w:val="center"/>
            </w:pPr>
            <w:r>
              <w:t>Load</w:t>
            </w:r>
          </w:p>
        </w:tc>
        <w:tc>
          <w:tcPr>
            <w:tcW w:w="737" w:type="dxa"/>
            <w:vAlign w:val="center"/>
          </w:tcPr>
          <w:p w14:paraId="4711F184" w14:textId="77777777" w:rsidR="003E1782" w:rsidRDefault="003E1782" w:rsidP="006952CB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166B32FE" w14:textId="77777777" w:rsidR="003E1782" w:rsidRDefault="003E1782" w:rsidP="006952CB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298FEC2D" w14:textId="77777777" w:rsidR="003E1782" w:rsidRDefault="003E1782" w:rsidP="006952CB">
            <w:pPr>
              <w:jc w:val="center"/>
            </w:pPr>
            <w:r>
              <w:t>2</w:t>
            </w:r>
          </w:p>
        </w:tc>
        <w:tc>
          <w:tcPr>
            <w:tcW w:w="737" w:type="dxa"/>
            <w:vAlign w:val="center"/>
          </w:tcPr>
          <w:p w14:paraId="11645324" w14:textId="77777777" w:rsidR="003E1782" w:rsidRDefault="003E1782" w:rsidP="006952CB">
            <w:pPr>
              <w:jc w:val="center"/>
            </w:pPr>
            <w:r>
              <w:t>3</w:t>
            </w:r>
          </w:p>
        </w:tc>
        <w:tc>
          <w:tcPr>
            <w:tcW w:w="737" w:type="dxa"/>
            <w:vAlign w:val="center"/>
          </w:tcPr>
          <w:p w14:paraId="50D648EB" w14:textId="77777777" w:rsidR="003E1782" w:rsidRDefault="003E1782" w:rsidP="006952CB">
            <w:pPr>
              <w:jc w:val="center"/>
            </w:pPr>
            <w:r>
              <w:t>4</w:t>
            </w:r>
          </w:p>
        </w:tc>
        <w:tc>
          <w:tcPr>
            <w:tcW w:w="737" w:type="dxa"/>
            <w:vAlign w:val="center"/>
          </w:tcPr>
          <w:p w14:paraId="47B84C18" w14:textId="77777777" w:rsidR="003E1782" w:rsidRDefault="003E1782" w:rsidP="006952CB">
            <w:pPr>
              <w:jc w:val="center"/>
            </w:pPr>
            <w:r>
              <w:t>5</w:t>
            </w:r>
          </w:p>
        </w:tc>
      </w:tr>
      <w:tr w:rsidR="003E1782" w14:paraId="45399BD9" w14:textId="77777777" w:rsidTr="006952CB">
        <w:tc>
          <w:tcPr>
            <w:tcW w:w="1654" w:type="dxa"/>
            <w:vAlign w:val="center"/>
          </w:tcPr>
          <w:p w14:paraId="725092B7" w14:textId="77777777" w:rsidR="003E1782" w:rsidRDefault="003E1782" w:rsidP="006952CB">
            <w:pPr>
              <w:jc w:val="center"/>
            </w:pPr>
            <w:r>
              <w:t>Quantity (MW)</w:t>
            </w:r>
          </w:p>
        </w:tc>
        <w:tc>
          <w:tcPr>
            <w:tcW w:w="737" w:type="dxa"/>
            <w:vAlign w:val="center"/>
          </w:tcPr>
          <w:p w14:paraId="18197CC1" w14:textId="0DD5BCDF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1</w:t>
            </w:r>
          </w:p>
        </w:tc>
        <w:tc>
          <w:tcPr>
            <w:tcW w:w="737" w:type="dxa"/>
            <w:vAlign w:val="center"/>
          </w:tcPr>
          <w:p w14:paraId="24D3BEC6" w14:textId="3F501653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6A4A706B" w14:textId="745D6CAF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4</w:t>
            </w:r>
          </w:p>
        </w:tc>
        <w:tc>
          <w:tcPr>
            <w:tcW w:w="737" w:type="dxa"/>
            <w:vAlign w:val="center"/>
          </w:tcPr>
          <w:p w14:paraId="44C7A571" w14:textId="33A8B40B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color w:val="FF0000"/>
                <w:lang w:eastAsia="zh-CN"/>
              </w:rPr>
              <w:t>5</w:t>
            </w:r>
          </w:p>
        </w:tc>
        <w:tc>
          <w:tcPr>
            <w:tcW w:w="737" w:type="dxa"/>
            <w:vAlign w:val="center"/>
          </w:tcPr>
          <w:p w14:paraId="3A22C175" w14:textId="7C8512DA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62648470" w14:textId="18314091" w:rsidR="003E178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</w:tr>
    </w:tbl>
    <w:p w14:paraId="3B6DC61C" w14:textId="77777777" w:rsidR="003E1782" w:rsidRDefault="003E1782" w:rsidP="00612966">
      <w:pPr>
        <w:rPr>
          <w:b/>
        </w:rPr>
      </w:pPr>
    </w:p>
    <w:p w14:paraId="22F0D749" w14:textId="501C4572" w:rsidR="007B3862" w:rsidRDefault="003E1782" w:rsidP="003E1782">
      <w:r>
        <w:rPr>
          <w:b/>
        </w:rPr>
        <w:t>3.3</w:t>
      </w:r>
      <w:r w:rsidR="005A4D28">
        <w:t>)</w:t>
      </w:r>
      <w:r>
        <w:t xml:space="preserve"> </w:t>
      </w:r>
      <w:r w:rsidR="007B3862">
        <w:t>Fill the table</w:t>
      </w:r>
      <w:r w:rsidR="006C58CC">
        <w:t xml:space="preserve">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822"/>
        <w:gridCol w:w="1832"/>
      </w:tblGrid>
      <w:tr w:rsidR="007B3862" w14:paraId="12BDD5A9" w14:textId="77777777" w:rsidTr="007B3862">
        <w:tc>
          <w:tcPr>
            <w:tcW w:w="0" w:type="auto"/>
            <w:vAlign w:val="center"/>
          </w:tcPr>
          <w:p w14:paraId="42453022" w14:textId="2208499A" w:rsidR="007B3862" w:rsidRDefault="007B3862" w:rsidP="006952CB">
            <w:pPr>
              <w:jc w:val="center"/>
            </w:pPr>
          </w:p>
        </w:tc>
        <w:tc>
          <w:tcPr>
            <w:tcW w:w="0" w:type="auto"/>
            <w:vAlign w:val="center"/>
          </w:tcPr>
          <w:p w14:paraId="73546B54" w14:textId="4DC706D9" w:rsidR="007B3862" w:rsidRDefault="007B3862" w:rsidP="006952CB">
            <w:pPr>
              <w:jc w:val="center"/>
            </w:pPr>
            <w:r>
              <w:t>One-sided market</w:t>
            </w:r>
          </w:p>
        </w:tc>
        <w:tc>
          <w:tcPr>
            <w:tcW w:w="0" w:type="auto"/>
            <w:vAlign w:val="center"/>
          </w:tcPr>
          <w:p w14:paraId="08A673B3" w14:textId="12E0C8D8" w:rsidR="007B3862" w:rsidRDefault="007B3862" w:rsidP="006952CB">
            <w:pPr>
              <w:jc w:val="center"/>
            </w:pPr>
            <w:r>
              <w:t>Two-sided market</w:t>
            </w:r>
          </w:p>
        </w:tc>
      </w:tr>
      <w:tr w:rsidR="007B3862" w14:paraId="2C2BA93D" w14:textId="77777777" w:rsidTr="007B3862">
        <w:tc>
          <w:tcPr>
            <w:tcW w:w="0" w:type="auto"/>
            <w:vAlign w:val="center"/>
          </w:tcPr>
          <w:p w14:paraId="17BA6374" w14:textId="77A04918" w:rsidR="007B3862" w:rsidRDefault="007B3862" w:rsidP="006952CB">
            <w:pPr>
              <w:jc w:val="center"/>
            </w:pPr>
            <w:r>
              <w:t>Objective function value ($)</w:t>
            </w:r>
          </w:p>
        </w:tc>
        <w:tc>
          <w:tcPr>
            <w:tcW w:w="0" w:type="auto"/>
            <w:vAlign w:val="center"/>
          </w:tcPr>
          <w:p w14:paraId="64860F50" w14:textId="73182C99" w:rsidR="007B386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color w:val="FF0000"/>
                <w:lang w:eastAsia="zh-CN"/>
              </w:rPr>
              <w:t>850</w:t>
            </w:r>
          </w:p>
        </w:tc>
        <w:tc>
          <w:tcPr>
            <w:tcW w:w="0" w:type="auto"/>
            <w:vAlign w:val="center"/>
          </w:tcPr>
          <w:p w14:paraId="0606566B" w14:textId="3AFA3D7F" w:rsidR="007B3862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-</w:t>
            </w:r>
            <w:r>
              <w:rPr>
                <w:color w:val="FF0000"/>
                <w:lang w:eastAsia="zh-CN"/>
              </w:rPr>
              <w:t>2647</w:t>
            </w:r>
          </w:p>
        </w:tc>
      </w:tr>
    </w:tbl>
    <w:p w14:paraId="6956027D" w14:textId="67A10259" w:rsidR="003E1782" w:rsidRPr="003E1782" w:rsidRDefault="006C58CC" w:rsidP="00612966">
      <w:r>
        <w:t xml:space="preserve"> </w:t>
      </w:r>
    </w:p>
    <w:p w14:paraId="19DE1766" w14:textId="15A051DA" w:rsidR="007B642B" w:rsidRDefault="003E1782" w:rsidP="00612966">
      <w:r>
        <w:rPr>
          <w:b/>
        </w:rPr>
        <w:t>3.3</w:t>
      </w:r>
      <w:r w:rsidR="005A4D28">
        <w:t>)</w:t>
      </w:r>
      <w:r>
        <w:t xml:space="preserve"> </w:t>
      </w:r>
      <w:r w:rsidR="007B642B">
        <w:t>Fill the table</w:t>
      </w:r>
      <w:r w:rsidR="006C58CC">
        <w:t xml:space="preserve">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822"/>
        <w:gridCol w:w="1832"/>
      </w:tblGrid>
      <w:tr w:rsidR="007B642B" w14:paraId="2AF44E4F" w14:textId="77777777" w:rsidTr="006952CB">
        <w:tc>
          <w:tcPr>
            <w:tcW w:w="0" w:type="auto"/>
            <w:vAlign w:val="center"/>
          </w:tcPr>
          <w:p w14:paraId="783F93EB" w14:textId="77777777" w:rsidR="007B642B" w:rsidRDefault="007B642B" w:rsidP="006952CB">
            <w:pPr>
              <w:jc w:val="center"/>
            </w:pPr>
          </w:p>
        </w:tc>
        <w:tc>
          <w:tcPr>
            <w:tcW w:w="0" w:type="auto"/>
            <w:vAlign w:val="center"/>
          </w:tcPr>
          <w:p w14:paraId="3A1A9F40" w14:textId="77777777" w:rsidR="007B642B" w:rsidRDefault="007B642B" w:rsidP="006952CB">
            <w:pPr>
              <w:jc w:val="center"/>
            </w:pPr>
            <w:r>
              <w:t>One-sided market</w:t>
            </w:r>
          </w:p>
        </w:tc>
        <w:tc>
          <w:tcPr>
            <w:tcW w:w="0" w:type="auto"/>
            <w:vAlign w:val="center"/>
          </w:tcPr>
          <w:p w14:paraId="2A5C1DE9" w14:textId="77777777" w:rsidR="007B642B" w:rsidRDefault="007B642B" w:rsidP="006952CB">
            <w:pPr>
              <w:jc w:val="center"/>
            </w:pPr>
            <w:r>
              <w:t>Two-sided market</w:t>
            </w:r>
          </w:p>
        </w:tc>
      </w:tr>
      <w:tr w:rsidR="007B642B" w14:paraId="535DB5FE" w14:textId="77777777" w:rsidTr="006952CB">
        <w:tc>
          <w:tcPr>
            <w:tcW w:w="0" w:type="auto"/>
            <w:vAlign w:val="center"/>
          </w:tcPr>
          <w:p w14:paraId="796CFE4B" w14:textId="22D2F990" w:rsidR="007B642B" w:rsidRDefault="007B642B" w:rsidP="006952CB">
            <w:pPr>
              <w:jc w:val="center"/>
            </w:pPr>
            <w:r>
              <w:t>Marginal price ($/MW)</w:t>
            </w:r>
          </w:p>
        </w:tc>
        <w:tc>
          <w:tcPr>
            <w:tcW w:w="0" w:type="auto"/>
            <w:vAlign w:val="center"/>
          </w:tcPr>
          <w:p w14:paraId="65647C07" w14:textId="56ABB80A" w:rsidR="007B642B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color w:val="FF0000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14:paraId="5AF71140" w14:textId="3E968E30" w:rsidR="007B642B" w:rsidRPr="00635FE0" w:rsidRDefault="00B14F06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color w:val="FF0000"/>
                <w:lang w:eastAsia="zh-CN"/>
              </w:rPr>
              <w:t>0</w:t>
            </w:r>
          </w:p>
        </w:tc>
      </w:tr>
    </w:tbl>
    <w:p w14:paraId="048FB362" w14:textId="77777777" w:rsidR="003E1782" w:rsidRDefault="003E1782" w:rsidP="00612966"/>
    <w:p w14:paraId="21F63E90" w14:textId="7ECAE310" w:rsidR="006C58CC" w:rsidRDefault="00635FE0" w:rsidP="00612966">
      <w:r>
        <w:rPr>
          <w:b/>
        </w:rPr>
        <w:t>3.4</w:t>
      </w:r>
      <w:r w:rsidR="005A4D28">
        <w:t>)</w:t>
      </w:r>
      <w:r>
        <w:t xml:space="preserve">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p w14:paraId="3C566275" w14:textId="7A531E6E" w:rsidR="00C57B21" w:rsidRDefault="006760A7" w:rsidP="007201A4">
      <w:p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The two</w:t>
      </w:r>
      <w:r>
        <w:rPr>
          <w:lang w:eastAsia="zh-CN"/>
        </w:rPr>
        <w:t>-</w:t>
      </w:r>
      <w:r>
        <w:rPr>
          <w:rFonts w:hint="eastAsia"/>
          <w:lang w:eastAsia="zh-CN"/>
        </w:rPr>
        <w:t>side market is more cost</w:t>
      </w:r>
      <w:r>
        <w:rPr>
          <w:lang w:eastAsia="zh-CN"/>
        </w:rPr>
        <w:t>-</w:t>
      </w:r>
      <w:r>
        <w:rPr>
          <w:rFonts w:hint="eastAsia"/>
          <w:lang w:eastAsia="zh-CN"/>
        </w:rPr>
        <w:t>effective than one</w:t>
      </w:r>
      <w:r>
        <w:rPr>
          <w:lang w:eastAsia="zh-CN"/>
        </w:rPr>
        <w:t>-</w:t>
      </w:r>
      <w:r>
        <w:rPr>
          <w:rFonts w:hint="eastAsia"/>
          <w:lang w:eastAsia="zh-CN"/>
        </w:rPr>
        <w:t>side</w:t>
      </w:r>
      <w:r>
        <w:rPr>
          <w:lang w:eastAsia="zh-CN"/>
        </w:rPr>
        <w:t>. O</w:t>
      </w:r>
      <w:r>
        <w:rPr>
          <w:rFonts w:hint="eastAsia"/>
          <w:lang w:eastAsia="zh-CN"/>
        </w:rPr>
        <w:t xml:space="preserve">ne-side market will cost </w:t>
      </w:r>
      <w:r>
        <w:rPr>
          <w:lang w:eastAsia="zh-CN"/>
        </w:rPr>
        <w:t xml:space="preserve">$4850 </w:t>
      </w:r>
      <w:r>
        <w:rPr>
          <w:rFonts w:hint="eastAsia"/>
          <w:lang w:eastAsia="zh-CN"/>
        </w:rPr>
        <w:t>but two</w:t>
      </w:r>
      <w:r>
        <w:rPr>
          <w:lang w:eastAsia="zh-CN"/>
        </w:rPr>
        <w:t>-</w:t>
      </w:r>
      <w:r>
        <w:rPr>
          <w:rFonts w:hint="eastAsia"/>
          <w:lang w:eastAsia="zh-CN"/>
        </w:rPr>
        <w:t xml:space="preserve">side market will bring </w:t>
      </w:r>
      <w:r>
        <w:rPr>
          <w:lang w:eastAsia="zh-CN"/>
        </w:rPr>
        <w:t xml:space="preserve">$2647 </w:t>
      </w:r>
      <w:r>
        <w:rPr>
          <w:rFonts w:hint="eastAsia"/>
          <w:lang w:eastAsia="zh-CN"/>
        </w:rPr>
        <w:t>income</w:t>
      </w:r>
      <w:r>
        <w:rPr>
          <w:lang w:eastAsia="zh-CN"/>
        </w:rPr>
        <w:t>.</w:t>
      </w:r>
    </w:p>
    <w:p w14:paraId="61C349BC" w14:textId="1BF0A12B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7963A95D" w14:textId="5B99D046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36D7E399" w14:textId="13433A14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1517CE69" w14:textId="4D564E03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02FBA7F4" w14:textId="0B66ED79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06B0E66C" w14:textId="4B846ED4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329C8F0A" w14:textId="3B284548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12F69C0C" w14:textId="77777777" w:rsidR="00DB0F58" w:rsidRDefault="00DB0F58" w:rsidP="007201A4">
      <w:pPr>
        <w:spacing w:line="360" w:lineRule="auto"/>
        <w:jc w:val="both"/>
        <w:rPr>
          <w:lang w:eastAsia="zh-CN"/>
        </w:rPr>
      </w:pPr>
    </w:p>
    <w:p w14:paraId="6A1066F8" w14:textId="77777777" w:rsidR="00DB0F58" w:rsidRPr="007201A4" w:rsidRDefault="00DB0F58" w:rsidP="007201A4">
      <w:pPr>
        <w:spacing w:line="360" w:lineRule="auto"/>
        <w:jc w:val="both"/>
      </w:pPr>
    </w:p>
    <w:p w14:paraId="590BF7B2" w14:textId="29D3F008" w:rsidR="00C57B21" w:rsidRDefault="00C57B21" w:rsidP="00C57B21">
      <w:pPr>
        <w:rPr>
          <w:b/>
          <w:sz w:val="28"/>
        </w:rPr>
      </w:pPr>
      <w:r>
        <w:rPr>
          <w:b/>
          <w:sz w:val="28"/>
        </w:rPr>
        <w:t>Answer</w:t>
      </w:r>
      <w:r w:rsidR="005A4D28">
        <w:rPr>
          <w:b/>
          <w:sz w:val="28"/>
        </w:rPr>
        <w:t>s</w:t>
      </w:r>
      <w:r>
        <w:rPr>
          <w:b/>
          <w:sz w:val="28"/>
        </w:rPr>
        <w:t xml:space="preserve"> to q</w:t>
      </w:r>
      <w:r w:rsidRPr="00612966">
        <w:rPr>
          <w:b/>
          <w:sz w:val="28"/>
        </w:rPr>
        <w:t xml:space="preserve">uestion </w:t>
      </w:r>
      <w:r w:rsidR="005A4D28">
        <w:rPr>
          <w:b/>
          <w:sz w:val="28"/>
        </w:rPr>
        <w:t>4</w:t>
      </w:r>
      <w:r w:rsidR="006C58CC">
        <w:rPr>
          <w:b/>
          <w:sz w:val="28"/>
        </w:rPr>
        <w:t xml:space="preserve"> </w:t>
      </w:r>
      <w:r w:rsidR="006C58CC" w:rsidRPr="006C58CC">
        <w:rPr>
          <w:b/>
          <w:sz w:val="28"/>
        </w:rPr>
        <w:t>[</w:t>
      </w:r>
      <w:r w:rsidR="006C58CC">
        <w:rPr>
          <w:b/>
          <w:sz w:val="28"/>
        </w:rPr>
        <w:t>10</w:t>
      </w:r>
      <w:r w:rsidR="006C58CC" w:rsidRPr="006C58CC">
        <w:rPr>
          <w:b/>
          <w:sz w:val="28"/>
        </w:rPr>
        <w:t xml:space="preserve"> marks]</w:t>
      </w:r>
    </w:p>
    <w:p w14:paraId="1543D142" w14:textId="0BD44550" w:rsidR="004033C4" w:rsidRDefault="004033C4" w:rsidP="004033C4">
      <w:r>
        <w:rPr>
          <w:b/>
        </w:rPr>
        <w:t>4</w:t>
      </w:r>
      <w:r w:rsidRPr="003E1782">
        <w:rPr>
          <w:b/>
        </w:rPr>
        <w:t>.1</w:t>
      </w:r>
      <w:r>
        <w:t>) Fill the tables</w:t>
      </w:r>
      <w:r w:rsidR="006C58CC">
        <w:t xml:space="preserve">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p w14:paraId="518055AB" w14:textId="3A5F2981" w:rsidR="004033C4" w:rsidRPr="004033C4" w:rsidRDefault="004033C4" w:rsidP="004033C4">
      <w:pPr>
        <w:rPr>
          <w:u w:val="single"/>
        </w:rPr>
      </w:pPr>
      <w:r w:rsidRPr="004033C4">
        <w:rPr>
          <w:u w:val="single"/>
        </w:rPr>
        <w:t>Bids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7"/>
        <w:gridCol w:w="737"/>
        <w:gridCol w:w="737"/>
        <w:gridCol w:w="737"/>
        <w:gridCol w:w="737"/>
        <w:gridCol w:w="737"/>
      </w:tblGrid>
      <w:tr w:rsidR="004033C4" w14:paraId="10D2CE79" w14:textId="77777777" w:rsidTr="006952CB">
        <w:tc>
          <w:tcPr>
            <w:tcW w:w="1654" w:type="dxa"/>
            <w:vAlign w:val="center"/>
          </w:tcPr>
          <w:p w14:paraId="78EF0ED4" w14:textId="77777777" w:rsidR="004033C4" w:rsidRDefault="004033C4" w:rsidP="00306D11">
            <w:r>
              <w:t>Generator</w:t>
            </w:r>
          </w:p>
        </w:tc>
        <w:tc>
          <w:tcPr>
            <w:tcW w:w="737" w:type="dxa"/>
            <w:vAlign w:val="center"/>
          </w:tcPr>
          <w:p w14:paraId="0618E6D6" w14:textId="77777777" w:rsidR="004033C4" w:rsidRDefault="004033C4" w:rsidP="006952CB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045C5120" w14:textId="77777777" w:rsidR="004033C4" w:rsidRDefault="004033C4" w:rsidP="006952CB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64A0E0A3" w14:textId="77777777" w:rsidR="004033C4" w:rsidRDefault="004033C4" w:rsidP="006952CB">
            <w:pPr>
              <w:jc w:val="center"/>
            </w:pPr>
            <w:r>
              <w:t>2</w:t>
            </w:r>
          </w:p>
        </w:tc>
        <w:tc>
          <w:tcPr>
            <w:tcW w:w="737" w:type="dxa"/>
            <w:vAlign w:val="center"/>
          </w:tcPr>
          <w:p w14:paraId="0AD6A6E8" w14:textId="77777777" w:rsidR="004033C4" w:rsidRDefault="004033C4" w:rsidP="006952CB">
            <w:pPr>
              <w:jc w:val="center"/>
            </w:pPr>
            <w:r>
              <w:t>3</w:t>
            </w:r>
          </w:p>
        </w:tc>
        <w:tc>
          <w:tcPr>
            <w:tcW w:w="737" w:type="dxa"/>
            <w:vAlign w:val="center"/>
          </w:tcPr>
          <w:p w14:paraId="67CDD604" w14:textId="77777777" w:rsidR="004033C4" w:rsidRDefault="004033C4" w:rsidP="006952CB">
            <w:pPr>
              <w:jc w:val="center"/>
            </w:pPr>
            <w:r>
              <w:t>4</w:t>
            </w:r>
          </w:p>
        </w:tc>
        <w:tc>
          <w:tcPr>
            <w:tcW w:w="737" w:type="dxa"/>
            <w:vAlign w:val="center"/>
          </w:tcPr>
          <w:p w14:paraId="5E983915" w14:textId="77777777" w:rsidR="004033C4" w:rsidRDefault="004033C4" w:rsidP="006952CB">
            <w:pPr>
              <w:jc w:val="center"/>
            </w:pPr>
            <w:r>
              <w:t>5</w:t>
            </w:r>
          </w:p>
        </w:tc>
      </w:tr>
      <w:tr w:rsidR="004033C4" w14:paraId="095C25F8" w14:textId="77777777" w:rsidTr="006952CB">
        <w:tc>
          <w:tcPr>
            <w:tcW w:w="1654" w:type="dxa"/>
            <w:vAlign w:val="center"/>
          </w:tcPr>
          <w:p w14:paraId="0247A465" w14:textId="77777777" w:rsidR="004033C4" w:rsidRDefault="004033C4" w:rsidP="00306D11">
            <w:r>
              <w:t>Quantity (MW)</w:t>
            </w:r>
          </w:p>
        </w:tc>
        <w:tc>
          <w:tcPr>
            <w:tcW w:w="737" w:type="dxa"/>
            <w:vAlign w:val="center"/>
          </w:tcPr>
          <w:p w14:paraId="117A5F28" w14:textId="5FF2F2D9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1EA1384F" w14:textId="791947F8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5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29F9F0B6" w14:textId="253E9CE1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749450ED" w14:textId="6E15291F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78F199FE" w14:textId="2F4D3E01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67AD95E3" w14:textId="41506802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</w:tr>
    </w:tbl>
    <w:p w14:paraId="3B2A55A9" w14:textId="17786706" w:rsidR="00C57B21" w:rsidRDefault="00C57B21" w:rsidP="00612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7"/>
        <w:gridCol w:w="737"/>
        <w:gridCol w:w="737"/>
        <w:gridCol w:w="737"/>
        <w:gridCol w:w="737"/>
        <w:gridCol w:w="737"/>
      </w:tblGrid>
      <w:tr w:rsidR="004033C4" w14:paraId="355B711A" w14:textId="77777777" w:rsidTr="006952CB">
        <w:tc>
          <w:tcPr>
            <w:tcW w:w="1654" w:type="dxa"/>
            <w:vAlign w:val="center"/>
          </w:tcPr>
          <w:p w14:paraId="1DE7B823" w14:textId="77777777" w:rsidR="004033C4" w:rsidRDefault="004033C4" w:rsidP="00306D11">
            <w:r>
              <w:t>Load</w:t>
            </w:r>
          </w:p>
        </w:tc>
        <w:tc>
          <w:tcPr>
            <w:tcW w:w="737" w:type="dxa"/>
            <w:vAlign w:val="center"/>
          </w:tcPr>
          <w:p w14:paraId="5D8FDD5F" w14:textId="77777777" w:rsidR="004033C4" w:rsidRDefault="004033C4" w:rsidP="006952CB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732C75DD" w14:textId="77777777" w:rsidR="004033C4" w:rsidRDefault="004033C4" w:rsidP="006952CB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0BB29A79" w14:textId="77777777" w:rsidR="004033C4" w:rsidRDefault="004033C4" w:rsidP="006952CB">
            <w:pPr>
              <w:jc w:val="center"/>
            </w:pPr>
            <w:r>
              <w:t>2</w:t>
            </w:r>
          </w:p>
        </w:tc>
        <w:tc>
          <w:tcPr>
            <w:tcW w:w="737" w:type="dxa"/>
            <w:vAlign w:val="center"/>
          </w:tcPr>
          <w:p w14:paraId="5DDCB8BF" w14:textId="77777777" w:rsidR="004033C4" w:rsidRDefault="004033C4" w:rsidP="006952CB">
            <w:pPr>
              <w:jc w:val="center"/>
            </w:pPr>
            <w:r>
              <w:t>3</w:t>
            </w:r>
          </w:p>
        </w:tc>
        <w:tc>
          <w:tcPr>
            <w:tcW w:w="737" w:type="dxa"/>
            <w:vAlign w:val="center"/>
          </w:tcPr>
          <w:p w14:paraId="77A85857" w14:textId="77777777" w:rsidR="004033C4" w:rsidRDefault="004033C4" w:rsidP="006952CB">
            <w:pPr>
              <w:jc w:val="center"/>
            </w:pPr>
            <w:r>
              <w:t>4</w:t>
            </w:r>
          </w:p>
        </w:tc>
        <w:tc>
          <w:tcPr>
            <w:tcW w:w="737" w:type="dxa"/>
            <w:vAlign w:val="center"/>
          </w:tcPr>
          <w:p w14:paraId="10520376" w14:textId="77777777" w:rsidR="004033C4" w:rsidRDefault="004033C4" w:rsidP="006952CB">
            <w:pPr>
              <w:jc w:val="center"/>
            </w:pPr>
            <w:r>
              <w:t>5</w:t>
            </w:r>
          </w:p>
        </w:tc>
      </w:tr>
      <w:tr w:rsidR="004033C4" w14:paraId="0AA19729" w14:textId="77777777" w:rsidTr="00306D11">
        <w:trPr>
          <w:trHeight w:val="53"/>
        </w:trPr>
        <w:tc>
          <w:tcPr>
            <w:tcW w:w="1654" w:type="dxa"/>
            <w:vAlign w:val="center"/>
          </w:tcPr>
          <w:p w14:paraId="100EC4DF" w14:textId="77777777" w:rsidR="004033C4" w:rsidRDefault="004033C4" w:rsidP="00306D11">
            <w:r>
              <w:t>Quantity (MW)</w:t>
            </w:r>
          </w:p>
        </w:tc>
        <w:tc>
          <w:tcPr>
            <w:tcW w:w="737" w:type="dxa"/>
            <w:vAlign w:val="center"/>
          </w:tcPr>
          <w:p w14:paraId="21A34AFF" w14:textId="0D7922D1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737" w:type="dxa"/>
            <w:vAlign w:val="center"/>
          </w:tcPr>
          <w:p w14:paraId="1080E405" w14:textId="7B396F95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737" w:type="dxa"/>
            <w:vAlign w:val="center"/>
          </w:tcPr>
          <w:p w14:paraId="3BB83CF4" w14:textId="2D91D848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color w:val="FF0000"/>
                <w:lang w:eastAsia="zh-CN"/>
              </w:rPr>
              <w:t>4</w:t>
            </w:r>
          </w:p>
        </w:tc>
        <w:tc>
          <w:tcPr>
            <w:tcW w:w="737" w:type="dxa"/>
            <w:vAlign w:val="center"/>
          </w:tcPr>
          <w:p w14:paraId="26072BC4" w14:textId="0C302E47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7C26D0D8" w14:textId="5D37D967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37" w:type="dxa"/>
            <w:vAlign w:val="center"/>
          </w:tcPr>
          <w:p w14:paraId="7826FC15" w14:textId="429C370F" w:rsidR="004033C4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</w:p>
        </w:tc>
      </w:tr>
    </w:tbl>
    <w:p w14:paraId="6652F878" w14:textId="5196FDB0" w:rsidR="004033C4" w:rsidRPr="004033C4" w:rsidRDefault="004033C4" w:rsidP="004033C4">
      <w:pPr>
        <w:spacing w:before="160"/>
        <w:rPr>
          <w:u w:val="single"/>
        </w:rPr>
      </w:pPr>
      <w:r w:rsidRPr="004033C4">
        <w:rPr>
          <w:u w:val="single"/>
        </w:rPr>
        <w:t>Branch power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794"/>
        <w:gridCol w:w="794"/>
        <w:gridCol w:w="794"/>
        <w:gridCol w:w="794"/>
        <w:gridCol w:w="794"/>
        <w:gridCol w:w="794"/>
        <w:gridCol w:w="794"/>
      </w:tblGrid>
      <w:tr w:rsidR="00027757" w14:paraId="44CDCA56" w14:textId="0A7E07AE" w:rsidTr="007B3862">
        <w:tc>
          <w:tcPr>
            <w:tcW w:w="0" w:type="auto"/>
            <w:vAlign w:val="center"/>
          </w:tcPr>
          <w:p w14:paraId="44F9FE9E" w14:textId="46D15F15" w:rsidR="00027757" w:rsidRDefault="00027757" w:rsidP="00306D11">
            <w:r>
              <w:t>From bus</w:t>
            </w:r>
          </w:p>
        </w:tc>
        <w:tc>
          <w:tcPr>
            <w:tcW w:w="794" w:type="dxa"/>
            <w:vAlign w:val="center"/>
          </w:tcPr>
          <w:p w14:paraId="45A9C12D" w14:textId="77777777" w:rsidR="00027757" w:rsidRDefault="00027757" w:rsidP="006952CB">
            <w:pPr>
              <w:jc w:val="center"/>
            </w:pPr>
            <w:r>
              <w:t>0</w:t>
            </w:r>
          </w:p>
        </w:tc>
        <w:tc>
          <w:tcPr>
            <w:tcW w:w="794" w:type="dxa"/>
            <w:vAlign w:val="center"/>
          </w:tcPr>
          <w:p w14:paraId="1C64A3A8" w14:textId="1BDADF14" w:rsidR="00027757" w:rsidRDefault="00027757" w:rsidP="006952CB">
            <w:pPr>
              <w:jc w:val="center"/>
            </w:pPr>
            <w:r>
              <w:t>0</w:t>
            </w:r>
          </w:p>
        </w:tc>
        <w:tc>
          <w:tcPr>
            <w:tcW w:w="794" w:type="dxa"/>
            <w:vAlign w:val="center"/>
          </w:tcPr>
          <w:p w14:paraId="5BE7225F" w14:textId="1E5CE250" w:rsidR="00027757" w:rsidRDefault="00027757" w:rsidP="006952CB">
            <w:pPr>
              <w:jc w:val="center"/>
            </w:pPr>
            <w:r>
              <w:t>1</w:t>
            </w:r>
          </w:p>
        </w:tc>
        <w:tc>
          <w:tcPr>
            <w:tcW w:w="794" w:type="dxa"/>
            <w:vAlign w:val="center"/>
          </w:tcPr>
          <w:p w14:paraId="4D1E7525" w14:textId="28877933" w:rsidR="00027757" w:rsidRDefault="00027757" w:rsidP="006952CB">
            <w:pPr>
              <w:jc w:val="center"/>
            </w:pPr>
            <w:r>
              <w:t>1</w:t>
            </w:r>
          </w:p>
        </w:tc>
        <w:tc>
          <w:tcPr>
            <w:tcW w:w="794" w:type="dxa"/>
            <w:vAlign w:val="center"/>
          </w:tcPr>
          <w:p w14:paraId="2480F618" w14:textId="15AF5FF8" w:rsidR="00027757" w:rsidRDefault="00027757" w:rsidP="006952CB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14:paraId="026DAE8B" w14:textId="42CE9F20" w:rsidR="00027757" w:rsidRDefault="00027757" w:rsidP="006952CB">
            <w:pPr>
              <w:jc w:val="center"/>
            </w:pPr>
            <w:r>
              <w:t>3</w:t>
            </w:r>
          </w:p>
        </w:tc>
        <w:tc>
          <w:tcPr>
            <w:tcW w:w="794" w:type="dxa"/>
          </w:tcPr>
          <w:p w14:paraId="1FF965C5" w14:textId="0FD7DFDF" w:rsidR="00027757" w:rsidRDefault="00027757" w:rsidP="006952CB">
            <w:pPr>
              <w:jc w:val="center"/>
            </w:pPr>
            <w:r>
              <w:t>4</w:t>
            </w:r>
          </w:p>
        </w:tc>
      </w:tr>
      <w:tr w:rsidR="00027757" w14:paraId="0C36AA9D" w14:textId="3DC1FBF3" w:rsidTr="007B3862">
        <w:tc>
          <w:tcPr>
            <w:tcW w:w="0" w:type="auto"/>
            <w:vAlign w:val="center"/>
          </w:tcPr>
          <w:p w14:paraId="474C54D2" w14:textId="4BA0F74B" w:rsidR="00027757" w:rsidRDefault="00027757" w:rsidP="00306D11">
            <w:r>
              <w:t>To bus</w:t>
            </w:r>
          </w:p>
        </w:tc>
        <w:tc>
          <w:tcPr>
            <w:tcW w:w="794" w:type="dxa"/>
            <w:vAlign w:val="center"/>
          </w:tcPr>
          <w:p w14:paraId="565ECB0A" w14:textId="02C072C6" w:rsidR="00027757" w:rsidRDefault="00027757" w:rsidP="006952CB">
            <w:pPr>
              <w:jc w:val="center"/>
            </w:pPr>
            <w:r>
              <w:t>1</w:t>
            </w:r>
          </w:p>
        </w:tc>
        <w:tc>
          <w:tcPr>
            <w:tcW w:w="794" w:type="dxa"/>
            <w:vAlign w:val="center"/>
          </w:tcPr>
          <w:p w14:paraId="0DA014CE" w14:textId="2ECCD2D1" w:rsidR="00027757" w:rsidRDefault="00027757" w:rsidP="006952CB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14:paraId="514AD1F7" w14:textId="7CB109AB" w:rsidR="00027757" w:rsidRDefault="00027757" w:rsidP="006952CB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14:paraId="3E65D43C" w14:textId="5405C706" w:rsidR="00027757" w:rsidRDefault="00027757" w:rsidP="006952CB">
            <w:pPr>
              <w:jc w:val="center"/>
            </w:pPr>
            <w:r>
              <w:t>4</w:t>
            </w:r>
          </w:p>
        </w:tc>
        <w:tc>
          <w:tcPr>
            <w:tcW w:w="794" w:type="dxa"/>
            <w:vAlign w:val="center"/>
          </w:tcPr>
          <w:p w14:paraId="638BE407" w14:textId="1E3435EF" w:rsidR="00027757" w:rsidRDefault="00027757" w:rsidP="006952CB">
            <w:pPr>
              <w:jc w:val="center"/>
            </w:pPr>
            <w:r>
              <w:t>3</w:t>
            </w:r>
          </w:p>
        </w:tc>
        <w:tc>
          <w:tcPr>
            <w:tcW w:w="794" w:type="dxa"/>
            <w:vAlign w:val="center"/>
          </w:tcPr>
          <w:p w14:paraId="08B7BF68" w14:textId="0602383D" w:rsidR="00027757" w:rsidRDefault="00027757" w:rsidP="006952CB">
            <w:pPr>
              <w:jc w:val="center"/>
            </w:pPr>
            <w:r>
              <w:t>4</w:t>
            </w:r>
          </w:p>
        </w:tc>
        <w:tc>
          <w:tcPr>
            <w:tcW w:w="794" w:type="dxa"/>
          </w:tcPr>
          <w:p w14:paraId="55EB7AC2" w14:textId="67B42BD3" w:rsidR="00027757" w:rsidRDefault="00027757" w:rsidP="006952CB">
            <w:pPr>
              <w:jc w:val="center"/>
            </w:pPr>
            <w:r>
              <w:t>5</w:t>
            </w:r>
          </w:p>
        </w:tc>
      </w:tr>
      <w:tr w:rsidR="00027757" w14:paraId="4C0CE215" w14:textId="45D14A61" w:rsidTr="007B3862">
        <w:tc>
          <w:tcPr>
            <w:tcW w:w="0" w:type="auto"/>
            <w:vAlign w:val="center"/>
          </w:tcPr>
          <w:p w14:paraId="25D815CB" w14:textId="77777777" w:rsidR="00027757" w:rsidRDefault="00027757" w:rsidP="006952CB">
            <w:pPr>
              <w:jc w:val="center"/>
            </w:pPr>
            <w:r>
              <w:t>Quantity (MW)</w:t>
            </w:r>
          </w:p>
        </w:tc>
        <w:tc>
          <w:tcPr>
            <w:tcW w:w="794" w:type="dxa"/>
            <w:vAlign w:val="center"/>
          </w:tcPr>
          <w:p w14:paraId="6DC8E156" w14:textId="51A2A0A7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color w:val="FF0000"/>
                <w:lang w:eastAsia="zh-CN"/>
              </w:rPr>
              <w:t>0</w:t>
            </w:r>
          </w:p>
        </w:tc>
        <w:tc>
          <w:tcPr>
            <w:tcW w:w="794" w:type="dxa"/>
            <w:vAlign w:val="center"/>
          </w:tcPr>
          <w:p w14:paraId="4E79A337" w14:textId="15923638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40</w:t>
            </w:r>
          </w:p>
        </w:tc>
        <w:tc>
          <w:tcPr>
            <w:tcW w:w="794" w:type="dxa"/>
            <w:vAlign w:val="center"/>
          </w:tcPr>
          <w:p w14:paraId="2B77624D" w14:textId="6AA7E20A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40</w:t>
            </w:r>
          </w:p>
        </w:tc>
        <w:tc>
          <w:tcPr>
            <w:tcW w:w="794" w:type="dxa"/>
            <w:vAlign w:val="center"/>
          </w:tcPr>
          <w:p w14:paraId="1E02FE57" w14:textId="2DF0F8E4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-28</w:t>
            </w:r>
          </w:p>
        </w:tc>
        <w:tc>
          <w:tcPr>
            <w:tcW w:w="794" w:type="dxa"/>
            <w:vAlign w:val="center"/>
          </w:tcPr>
          <w:p w14:paraId="73E40554" w14:textId="23024693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-32</w:t>
            </w:r>
          </w:p>
        </w:tc>
        <w:tc>
          <w:tcPr>
            <w:tcW w:w="794" w:type="dxa"/>
            <w:vAlign w:val="center"/>
          </w:tcPr>
          <w:p w14:paraId="0DAD4A6D" w14:textId="5E186853" w:rsidR="00027757" w:rsidRPr="00635FE0" w:rsidRDefault="00B76058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-40</w:t>
            </w:r>
          </w:p>
        </w:tc>
        <w:tc>
          <w:tcPr>
            <w:tcW w:w="794" w:type="dxa"/>
          </w:tcPr>
          <w:p w14:paraId="091F4648" w14:textId="0BBA38F1" w:rsidR="00027757" w:rsidRPr="00635FE0" w:rsidRDefault="00CE4EA1" w:rsidP="006952CB">
            <w:pPr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-</w:t>
            </w:r>
            <w:r>
              <w:rPr>
                <w:color w:val="FF0000"/>
                <w:lang w:eastAsia="zh-CN"/>
              </w:rPr>
              <w:t>20</w:t>
            </w:r>
          </w:p>
        </w:tc>
      </w:tr>
    </w:tbl>
    <w:p w14:paraId="0C160CE9" w14:textId="3ED0787C" w:rsidR="004033C4" w:rsidRDefault="004033C4" w:rsidP="00612966"/>
    <w:p w14:paraId="62B3E4F3" w14:textId="28B1AC24" w:rsidR="006C58CC" w:rsidRDefault="004033C4" w:rsidP="00DE5653">
      <w:pPr>
        <w:spacing w:line="360" w:lineRule="auto"/>
        <w:jc w:val="both"/>
      </w:pPr>
      <w:r>
        <w:rPr>
          <w:b/>
        </w:rPr>
        <w:t>4</w:t>
      </w:r>
      <w:r w:rsidRPr="003E1782">
        <w:rPr>
          <w:b/>
        </w:rPr>
        <w:t>.</w:t>
      </w:r>
      <w:r w:rsidR="005D5A20">
        <w:rPr>
          <w:b/>
        </w:rPr>
        <w:t>2</w:t>
      </w:r>
      <w:r>
        <w:t xml:space="preserve">) </w:t>
      </w:r>
      <w:r w:rsidR="006C58CC" w:rsidRPr="006C58CC">
        <w:rPr>
          <w:b/>
          <w:bCs/>
        </w:rPr>
        <w:t>[</w:t>
      </w:r>
      <w:r w:rsidR="006C58CC">
        <w:rPr>
          <w:b/>
          <w:bCs/>
        </w:rPr>
        <w:t>5</w:t>
      </w:r>
      <w:r w:rsidR="006C58CC" w:rsidRPr="006C58CC">
        <w:rPr>
          <w:b/>
          <w:bCs/>
        </w:rPr>
        <w:t xml:space="preserve"> marks]</w:t>
      </w:r>
    </w:p>
    <w:p w14:paraId="5EAB01B7" w14:textId="08F72DCD" w:rsidR="004033C4" w:rsidRPr="00612966" w:rsidRDefault="00281525" w:rsidP="00DE5653">
      <w:pPr>
        <w:spacing w:line="360" w:lineRule="auto"/>
        <w:jc w:val="both"/>
      </w:pPr>
      <w:r>
        <w:rPr>
          <w:rFonts w:hint="eastAsia"/>
          <w:lang w:eastAsia="zh-CN"/>
        </w:rPr>
        <w:t>The constraints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 accepted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bids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was the quantities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of each generator</w:t>
      </w:r>
      <w:r w:rsidR="007201A4">
        <w:rPr>
          <w:lang w:eastAsia="zh-CN"/>
        </w:rPr>
        <w:t>,</w:t>
      </w:r>
      <w:r>
        <w:rPr>
          <w:lang w:eastAsia="zh-CN"/>
        </w:rPr>
        <w:t xml:space="preserve"> </w:t>
      </w:r>
      <w:r w:rsidR="007201A4"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 xml:space="preserve">y applying </w:t>
      </w:r>
      <w:r>
        <w:t xml:space="preserve">network constraints, </w:t>
      </w:r>
      <w:r>
        <w:rPr>
          <w:rFonts w:hint="eastAsia"/>
          <w:lang w:eastAsia="zh-CN"/>
        </w:rPr>
        <w:t xml:space="preserve">it actually </w:t>
      </w:r>
      <w:r w:rsidR="007201A4">
        <w:rPr>
          <w:lang w:eastAsia="zh-CN"/>
        </w:rPr>
        <w:t>adds</w:t>
      </w:r>
      <w:r>
        <w:rPr>
          <w:rFonts w:hint="eastAsia"/>
          <w:lang w:eastAsia="zh-CN"/>
        </w:rPr>
        <w:t xml:space="preserve"> more limits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to the </w:t>
      </w:r>
      <w:r w:rsidR="007201A4">
        <w:rPr>
          <w:rFonts w:hint="eastAsia"/>
          <w:lang w:eastAsia="zh-CN"/>
        </w:rPr>
        <w:t>quantity</w:t>
      </w:r>
      <w:r w:rsidR="007201A4">
        <w:rPr>
          <w:lang w:eastAsia="zh-CN"/>
        </w:rPr>
        <w:t>. F</w:t>
      </w:r>
      <w:r w:rsidR="007201A4">
        <w:rPr>
          <w:rFonts w:hint="eastAsia"/>
          <w:lang w:eastAsia="zh-CN"/>
        </w:rPr>
        <w:t>or this question</w:t>
      </w:r>
      <w:r w:rsidR="007201A4">
        <w:rPr>
          <w:lang w:eastAsia="zh-CN"/>
        </w:rPr>
        <w:t xml:space="preserve">, </w:t>
      </w:r>
      <w:r w:rsidR="007201A4">
        <w:rPr>
          <w:rFonts w:hint="eastAsia"/>
          <w:lang w:eastAsia="zh-CN"/>
        </w:rPr>
        <w:t>this means we can</w:t>
      </w:r>
      <w:r w:rsidR="007201A4">
        <w:rPr>
          <w:lang w:eastAsia="zh-CN"/>
        </w:rPr>
        <w:t>’</w:t>
      </w:r>
      <w:r w:rsidR="007201A4">
        <w:rPr>
          <w:rFonts w:hint="eastAsia"/>
          <w:lang w:eastAsia="zh-CN"/>
        </w:rPr>
        <w:t>t just accept the ideally cost</w:t>
      </w:r>
      <w:r w:rsidR="007201A4">
        <w:rPr>
          <w:lang w:eastAsia="zh-CN"/>
        </w:rPr>
        <w:t>-</w:t>
      </w:r>
      <w:r w:rsidR="007201A4">
        <w:rPr>
          <w:rFonts w:hint="eastAsia"/>
          <w:lang w:eastAsia="zh-CN"/>
        </w:rPr>
        <w:t>effective bids</w:t>
      </w:r>
      <w:r w:rsidR="007201A4">
        <w:rPr>
          <w:lang w:eastAsia="zh-CN"/>
        </w:rPr>
        <w:t xml:space="preserve">, </w:t>
      </w:r>
      <w:r w:rsidR="007E54C1">
        <w:rPr>
          <w:lang w:eastAsia="zh-CN"/>
        </w:rPr>
        <w:t>sometimes</w:t>
      </w:r>
      <w:r w:rsidR="007201A4">
        <w:rPr>
          <w:rFonts w:hint="eastAsia"/>
          <w:lang w:eastAsia="zh-CN"/>
        </w:rPr>
        <w:t xml:space="preserve"> we have to accept some expensive bids for specific generator</w:t>
      </w:r>
      <w:r w:rsidR="007201A4">
        <w:rPr>
          <w:lang w:eastAsia="zh-CN"/>
        </w:rPr>
        <w:t xml:space="preserve">, </w:t>
      </w:r>
      <w:r w:rsidR="007201A4">
        <w:rPr>
          <w:rFonts w:hint="eastAsia"/>
          <w:lang w:eastAsia="zh-CN"/>
        </w:rPr>
        <w:t>so</w:t>
      </w:r>
      <w:r w:rsidR="007201A4">
        <w:rPr>
          <w:lang w:eastAsia="zh-CN"/>
        </w:rPr>
        <w:t xml:space="preserve">, </w:t>
      </w:r>
      <w:r w:rsidR="007201A4">
        <w:rPr>
          <w:rFonts w:hint="eastAsia"/>
          <w:lang w:eastAsia="zh-CN"/>
        </w:rPr>
        <w:t xml:space="preserve">it will lead to the increase of </w:t>
      </w:r>
      <w:r w:rsidR="007201A4">
        <w:t>marginal price</w:t>
      </w:r>
      <w:r w:rsidR="00CB4598">
        <w:t xml:space="preserve"> to 44$/MW, and </w:t>
      </w:r>
      <w:r w:rsidR="00CB4598">
        <w:rPr>
          <w:rFonts w:hint="eastAsia"/>
          <w:lang w:eastAsia="zh-CN"/>
        </w:rPr>
        <w:t>decrease</w:t>
      </w:r>
      <w:r w:rsidR="00CB4598">
        <w:rPr>
          <w:lang w:eastAsia="zh-CN"/>
        </w:rPr>
        <w:t xml:space="preserve"> </w:t>
      </w:r>
      <w:r w:rsidR="00CB4598">
        <w:rPr>
          <w:rFonts w:hint="eastAsia"/>
          <w:lang w:eastAsia="zh-CN"/>
        </w:rPr>
        <w:t>the</w:t>
      </w:r>
      <w:r w:rsidR="00CB4598">
        <w:rPr>
          <w:lang w:eastAsia="zh-CN"/>
        </w:rPr>
        <w:t xml:space="preserve"> </w:t>
      </w:r>
      <w:r w:rsidR="00CB4598">
        <w:rPr>
          <w:rFonts w:hint="eastAsia"/>
          <w:lang w:eastAsia="zh-CN"/>
        </w:rPr>
        <w:t>total</w:t>
      </w:r>
      <w:r w:rsidR="00CB4598">
        <w:rPr>
          <w:lang w:eastAsia="zh-CN"/>
        </w:rPr>
        <w:t xml:space="preserve"> </w:t>
      </w:r>
      <w:r w:rsidR="00CB4598">
        <w:rPr>
          <w:rFonts w:hint="eastAsia"/>
          <w:lang w:eastAsia="zh-CN"/>
        </w:rPr>
        <w:t>income</w:t>
      </w:r>
      <w:r w:rsidR="00CB4598">
        <w:rPr>
          <w:lang w:eastAsia="zh-CN"/>
        </w:rPr>
        <w:t xml:space="preserve"> </w:t>
      </w:r>
      <w:r w:rsidR="00CB4598">
        <w:rPr>
          <w:rFonts w:hint="eastAsia"/>
          <w:lang w:eastAsia="zh-CN"/>
        </w:rPr>
        <w:t>to</w:t>
      </w:r>
      <w:r w:rsidR="00CB4598">
        <w:rPr>
          <w:lang w:eastAsia="zh-CN"/>
        </w:rPr>
        <w:t xml:space="preserve"> 2122</w:t>
      </w:r>
      <w:r w:rsidR="00CB4598">
        <w:rPr>
          <w:rFonts w:hint="eastAsia"/>
          <w:lang w:eastAsia="zh-CN"/>
        </w:rPr>
        <w:t>$.</w:t>
      </w:r>
    </w:p>
    <w:sectPr w:rsidR="004033C4" w:rsidRPr="0061296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E2F5C" w14:textId="77777777" w:rsidR="00910877" w:rsidRDefault="00910877" w:rsidP="00381F0E">
      <w:pPr>
        <w:spacing w:after="0" w:line="240" w:lineRule="auto"/>
      </w:pPr>
      <w:r>
        <w:separator/>
      </w:r>
    </w:p>
  </w:endnote>
  <w:endnote w:type="continuationSeparator" w:id="0">
    <w:p w14:paraId="7D62C310" w14:textId="77777777" w:rsidR="00910877" w:rsidRDefault="00910877" w:rsidP="0038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83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9F2CC" w14:textId="77777777" w:rsidR="00381F0E" w:rsidRDefault="00381F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D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9468AD" w14:textId="77777777" w:rsidR="00381F0E" w:rsidRDefault="0038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E366C" w14:textId="77777777" w:rsidR="00910877" w:rsidRDefault="00910877" w:rsidP="00381F0E">
      <w:pPr>
        <w:spacing w:after="0" w:line="240" w:lineRule="auto"/>
      </w:pPr>
      <w:r>
        <w:separator/>
      </w:r>
    </w:p>
  </w:footnote>
  <w:footnote w:type="continuationSeparator" w:id="0">
    <w:p w14:paraId="1FAA8768" w14:textId="77777777" w:rsidR="00910877" w:rsidRDefault="00910877" w:rsidP="0038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A3CB3"/>
    <w:multiLevelType w:val="hybridMultilevel"/>
    <w:tmpl w:val="B5C84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0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NLAwsTS1sLCwNDdX0lEKTi0uzszPAykwNKgFAGwN/yMtAAAA"/>
  </w:docVars>
  <w:rsids>
    <w:rsidRoot w:val="00E25C9D"/>
    <w:rsid w:val="00017731"/>
    <w:rsid w:val="000268C3"/>
    <w:rsid w:val="00027757"/>
    <w:rsid w:val="00032C10"/>
    <w:rsid w:val="00047EFE"/>
    <w:rsid w:val="0005003D"/>
    <w:rsid w:val="000B64CD"/>
    <w:rsid w:val="00112433"/>
    <w:rsid w:val="0013443C"/>
    <w:rsid w:val="00136D93"/>
    <w:rsid w:val="0014224B"/>
    <w:rsid w:val="00197544"/>
    <w:rsid w:val="001A2031"/>
    <w:rsid w:val="0023235D"/>
    <w:rsid w:val="00281525"/>
    <w:rsid w:val="00297EB3"/>
    <w:rsid w:val="00305FC5"/>
    <w:rsid w:val="00306D11"/>
    <w:rsid w:val="00381F0E"/>
    <w:rsid w:val="003E1782"/>
    <w:rsid w:val="003E37C2"/>
    <w:rsid w:val="004033C4"/>
    <w:rsid w:val="004B021F"/>
    <w:rsid w:val="004E6795"/>
    <w:rsid w:val="00505A23"/>
    <w:rsid w:val="00547517"/>
    <w:rsid w:val="00564DCA"/>
    <w:rsid w:val="005A4D28"/>
    <w:rsid w:val="005D5A20"/>
    <w:rsid w:val="00612966"/>
    <w:rsid w:val="006341BD"/>
    <w:rsid w:val="00635FE0"/>
    <w:rsid w:val="00654F8C"/>
    <w:rsid w:val="006760A7"/>
    <w:rsid w:val="0067672D"/>
    <w:rsid w:val="006952CB"/>
    <w:rsid w:val="006B30FD"/>
    <w:rsid w:val="006C58CC"/>
    <w:rsid w:val="006F275A"/>
    <w:rsid w:val="007167A4"/>
    <w:rsid w:val="007201A4"/>
    <w:rsid w:val="007956C4"/>
    <w:rsid w:val="007B3862"/>
    <w:rsid w:val="007B642B"/>
    <w:rsid w:val="007E54C1"/>
    <w:rsid w:val="007F3127"/>
    <w:rsid w:val="00865B25"/>
    <w:rsid w:val="00910877"/>
    <w:rsid w:val="00953FFC"/>
    <w:rsid w:val="00A63986"/>
    <w:rsid w:val="00A651EC"/>
    <w:rsid w:val="00A80063"/>
    <w:rsid w:val="00A81870"/>
    <w:rsid w:val="00A93299"/>
    <w:rsid w:val="00AF1809"/>
    <w:rsid w:val="00AF6785"/>
    <w:rsid w:val="00B14F06"/>
    <w:rsid w:val="00B23135"/>
    <w:rsid w:val="00B76058"/>
    <w:rsid w:val="00B97EFB"/>
    <w:rsid w:val="00BC53AA"/>
    <w:rsid w:val="00C57B21"/>
    <w:rsid w:val="00CB4598"/>
    <w:rsid w:val="00CE4EA1"/>
    <w:rsid w:val="00CF4794"/>
    <w:rsid w:val="00D0327D"/>
    <w:rsid w:val="00D22B39"/>
    <w:rsid w:val="00DA44F6"/>
    <w:rsid w:val="00DB0F58"/>
    <w:rsid w:val="00DB1435"/>
    <w:rsid w:val="00DE5653"/>
    <w:rsid w:val="00DE690B"/>
    <w:rsid w:val="00E25C9D"/>
    <w:rsid w:val="00E271EB"/>
    <w:rsid w:val="00ED1AFD"/>
    <w:rsid w:val="00F90BD0"/>
    <w:rsid w:val="00FD42D7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4B6D"/>
  <w15:docId w15:val="{C1590995-85E7-463D-AFC8-F9AFCF07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0E"/>
  </w:style>
  <w:style w:type="paragraph" w:styleId="Footer">
    <w:name w:val="footer"/>
    <w:basedOn w:val="Normal"/>
    <w:link w:val="FooterChar"/>
    <w:uiPriority w:val="99"/>
    <w:unhideWhenUsed/>
    <w:rsid w:val="0038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0E"/>
  </w:style>
  <w:style w:type="table" w:styleId="TableGrid">
    <w:name w:val="Table Grid"/>
    <w:basedOn w:val="TableNormal"/>
    <w:uiPriority w:val="39"/>
    <w:rsid w:val="00FD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2D7"/>
    <w:rPr>
      <w:color w:val="808080"/>
    </w:rPr>
  </w:style>
  <w:style w:type="paragraph" w:styleId="ListParagraph">
    <w:name w:val="List Paragraph"/>
    <w:basedOn w:val="Normal"/>
    <w:uiPriority w:val="34"/>
    <w:qFormat/>
    <w:rsid w:val="006C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920F8-307F-43BB-8FA9-2FDCF2B8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503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Pedro Barreira Iria</dc:creator>
  <cp:keywords/>
  <dc:description/>
  <cp:lastModifiedBy>CHEN JUNXIAN</cp:lastModifiedBy>
  <cp:revision>10</cp:revision>
  <cp:lastPrinted>2022-08-19T05:10:00Z</cp:lastPrinted>
  <dcterms:created xsi:type="dcterms:W3CDTF">2022-05-04T04:07:00Z</dcterms:created>
  <dcterms:modified xsi:type="dcterms:W3CDTF">2024-08-09T03:37:00Z</dcterms:modified>
</cp:coreProperties>
</file>